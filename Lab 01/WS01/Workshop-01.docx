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2826" w14:textId="77777777" w:rsidR="00FF5D17" w:rsidRPr="00FF5D17" w:rsidRDefault="00FF5D17" w:rsidP="00BA3B35">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14:paraId="03ACE0B2" w14:textId="77777777" w:rsidR="00FF5D17" w:rsidRDefault="00EA0D96" w:rsidP="00BA3B35">
      <w:pPr>
        <w:pStyle w:val="Title"/>
      </w:pPr>
      <w:r>
        <w:t>Compiling Modules</w:t>
      </w:r>
    </w:p>
    <w:p w14:paraId="1A34CA8F" w14:textId="599E7C28" w:rsidR="00FF5D17" w:rsidRPr="001101BB" w:rsidRDefault="00FF5D17" w:rsidP="00C62471">
      <w:pPr>
        <w:pStyle w:val="Subtitle"/>
        <w:ind w:firstLine="0"/>
        <w:rPr>
          <w:sz w:val="16"/>
          <w:szCs w:val="16"/>
        </w:rPr>
      </w:pPr>
      <w:r>
        <w:t xml:space="preserve">Workshop </w:t>
      </w:r>
      <w:r w:rsidR="00EA0D96">
        <w:t>1</w:t>
      </w:r>
      <w:r w:rsidR="001101BB">
        <w:t xml:space="preserve"> (</w:t>
      </w:r>
      <w:r w:rsidR="00C62471">
        <w:t>V1.0</w:t>
      </w:r>
      <w:r w:rsidR="001101BB">
        <w:t>)</w:t>
      </w:r>
      <w:r w:rsidR="00660439">
        <w:t xml:space="preserve">  </w:t>
      </w:r>
      <w:r w:rsidR="001101BB">
        <w:br/>
      </w:r>
      <w:bookmarkStart w:id="0" w:name="_GoBack"/>
      <w:bookmarkEnd w:id="0"/>
    </w:p>
    <w:p w14:paraId="764B84C5" w14:textId="77777777" w:rsidR="00EA0D96" w:rsidRDefault="00EA0D96" w:rsidP="00BA3B35">
      <w:pPr>
        <w:jc w:val="left"/>
      </w:pPr>
      <w:r>
        <w:t>In your first workshop, you are to sub-divide a program into modules, compile each module separately and construct an executable from the results of each compilation.</w:t>
      </w:r>
    </w:p>
    <w:p w14:paraId="4A317BF1" w14:textId="77777777" w:rsidR="00EA0D96" w:rsidRDefault="00EA0D96" w:rsidP="00BA3B35">
      <w:pPr>
        <w:pStyle w:val="Heading1"/>
        <w:jc w:val="left"/>
      </w:pPr>
      <w:r>
        <w:t>Learning Outcomes</w:t>
      </w:r>
    </w:p>
    <w:p w14:paraId="676CA87C" w14:textId="77777777" w:rsidR="00EA0D96" w:rsidRDefault="00EA0D96" w:rsidP="00BA3B35">
      <w:pPr>
        <w:jc w:val="left"/>
      </w:pPr>
      <w:r>
        <w:t>Upon successful completion of this workshop, you will have demonstrated the abilities to:</w:t>
      </w:r>
    </w:p>
    <w:p w14:paraId="4E889861" w14:textId="77777777" w:rsidR="00EA0D96" w:rsidRDefault="00EA0D96" w:rsidP="00BA3B35">
      <w:pPr>
        <w:pStyle w:val="ListParagraph"/>
        <w:numPr>
          <w:ilvl w:val="0"/>
          <w:numId w:val="1"/>
        </w:numPr>
        <w:ind w:left="993"/>
        <w:jc w:val="left"/>
      </w:pPr>
      <w:r>
        <w:t>organize source code into modules, using header and implementation files;</w:t>
      </w:r>
    </w:p>
    <w:p w14:paraId="694A9A53" w14:textId="77777777" w:rsidR="00EA0D96" w:rsidRDefault="00EA0D96" w:rsidP="00BA3B35">
      <w:pPr>
        <w:pStyle w:val="ListParagraph"/>
        <w:numPr>
          <w:ilvl w:val="0"/>
          <w:numId w:val="1"/>
        </w:numPr>
        <w:ind w:left="993"/>
        <w:jc w:val="left"/>
      </w:pPr>
      <w:r>
        <w:t>compile and link modular programs;</w:t>
      </w:r>
    </w:p>
    <w:p w14:paraId="6E0F613A" w14:textId="77777777" w:rsidR="00EA0D96" w:rsidRDefault="00EA0D96" w:rsidP="00BA3B35">
      <w:pPr>
        <w:pStyle w:val="ListParagraph"/>
        <w:numPr>
          <w:ilvl w:val="0"/>
          <w:numId w:val="1"/>
        </w:numPr>
        <w:ind w:left="993"/>
        <w:jc w:val="left"/>
      </w:pPr>
      <w:r>
        <w:t>distinguish the contents of a header and an implementation file;</w:t>
      </w:r>
    </w:p>
    <w:p w14:paraId="5F11F0AB" w14:textId="77777777" w:rsidR="00EA0D96" w:rsidRDefault="00EA0D96" w:rsidP="00BA3B35">
      <w:pPr>
        <w:pStyle w:val="ListParagraph"/>
        <w:numPr>
          <w:ilvl w:val="0"/>
          <w:numId w:val="1"/>
        </w:numPr>
        <w:ind w:left="993"/>
        <w:jc w:val="left"/>
      </w:pPr>
      <w:r>
        <w:t>describe to your instructor what you have learned in completing this workshop.</w:t>
      </w:r>
    </w:p>
    <w:p w14:paraId="4E4AC10A" w14:textId="77777777" w:rsidR="00EA0D96" w:rsidRDefault="00EA0D96" w:rsidP="00BA3B35">
      <w:pPr>
        <w:pStyle w:val="Heading1"/>
        <w:jc w:val="left"/>
      </w:pPr>
      <w:r>
        <w:t>Submission Policy</w:t>
      </w:r>
    </w:p>
    <w:p w14:paraId="269EE7A9" w14:textId="55CD5D74" w:rsidR="00CE5FD2" w:rsidRDefault="00955F11" w:rsidP="00BA3B35">
      <w:pPr>
        <w:jc w:val="left"/>
      </w:pPr>
      <w:r>
        <w:t xml:space="preserve">The workshop is divided into 3 sections; </w:t>
      </w:r>
      <w:r w:rsidR="00CE5FD2">
        <w:br/>
      </w:r>
      <w:r w:rsidRPr="006764BE">
        <w:rPr>
          <w:b/>
          <w:bCs/>
        </w:rPr>
        <w:t>in-lab</w:t>
      </w:r>
      <w:r w:rsidR="00CE5FD2">
        <w:t xml:space="preserve"> - 30% of the total mark</w:t>
      </w:r>
    </w:p>
    <w:p w14:paraId="60A369C4" w14:textId="54799904" w:rsidR="00CE5FD2" w:rsidRDefault="00CE5FD2" w:rsidP="00BA3B35">
      <w:pPr>
        <w:jc w:val="left"/>
      </w:pPr>
      <w:r>
        <w:t xml:space="preserve">To be </w:t>
      </w:r>
      <w:r w:rsidR="005B3D00">
        <w:t>completed</w:t>
      </w:r>
      <w:r>
        <w:t xml:space="preserve"> before the end of the lab period and submitted from the lab. </w:t>
      </w:r>
    </w:p>
    <w:p w14:paraId="702D00D7" w14:textId="08C770BE" w:rsidR="00CE5FD2" w:rsidRDefault="00CE5FD2" w:rsidP="00BA3B35">
      <w:pPr>
        <w:ind w:firstLine="0"/>
        <w:jc w:val="left"/>
      </w:pPr>
      <w:r w:rsidRPr="006764BE">
        <w:rPr>
          <w:b/>
          <w:bCs/>
        </w:rPr>
        <w:t>a</w:t>
      </w:r>
      <w:r w:rsidR="00955F11" w:rsidRPr="006764BE">
        <w:rPr>
          <w:b/>
          <w:bCs/>
        </w:rPr>
        <w:t>t</w:t>
      </w:r>
      <w:r w:rsidRPr="006764BE">
        <w:rPr>
          <w:b/>
          <w:bCs/>
        </w:rPr>
        <w:t>-</w:t>
      </w:r>
      <w:r w:rsidR="00955F11" w:rsidRPr="006764BE">
        <w:rPr>
          <w:b/>
          <w:bCs/>
        </w:rPr>
        <w:t>home</w:t>
      </w:r>
      <w:r w:rsidR="00955F11">
        <w:t xml:space="preserve"> </w:t>
      </w:r>
      <w:r>
        <w:t xml:space="preserve">- </w:t>
      </w:r>
      <w:r w:rsidR="00660439">
        <w:t>35</w:t>
      </w:r>
      <w:r>
        <w:t>% o</w:t>
      </w:r>
      <w:r w:rsidR="006764BE">
        <w:t>f</w:t>
      </w:r>
      <w:r>
        <w:t xml:space="preserve"> the total mark</w:t>
      </w:r>
    </w:p>
    <w:p w14:paraId="0831A22A" w14:textId="4742F36A" w:rsidR="00157F15" w:rsidRDefault="00CE5FD2" w:rsidP="00BA3B35">
      <w:pPr>
        <w:jc w:val="left"/>
      </w:pPr>
      <w:r>
        <w:t xml:space="preserve">To be </w:t>
      </w:r>
      <w:r w:rsidR="005B3D00">
        <w:t>completed</w:t>
      </w:r>
      <w:r>
        <w:t xml:space="preserve"> within 2 days after the day of your lab.</w:t>
      </w:r>
      <w:r>
        <w:br/>
      </w:r>
      <w:r w:rsidRPr="006764BE">
        <w:rPr>
          <w:b/>
          <w:bCs/>
        </w:rPr>
        <w:t>DIY</w:t>
      </w:r>
      <w:r w:rsidR="006764BE">
        <w:rPr>
          <w:b/>
          <w:bCs/>
        </w:rPr>
        <w:t xml:space="preserve"> (</w:t>
      </w:r>
      <w:r w:rsidR="006764BE">
        <w:t>Do It yourself)</w:t>
      </w:r>
      <w:r>
        <w:t xml:space="preserve"> – </w:t>
      </w:r>
      <w:r w:rsidR="00A71150">
        <w:t>3</w:t>
      </w:r>
      <w:r w:rsidR="00660439">
        <w:t>5</w:t>
      </w:r>
      <w:r>
        <w:t xml:space="preserve">% of the total mark </w:t>
      </w:r>
    </w:p>
    <w:p w14:paraId="081B0CAD" w14:textId="6B64D7F4" w:rsidR="005B3D00" w:rsidRDefault="005B3D00" w:rsidP="00BA3B35">
      <w:pPr>
        <w:jc w:val="left"/>
      </w:pPr>
      <w:r>
        <w:t>To be completed within 3 days after the at-home due date.</w:t>
      </w:r>
    </w:p>
    <w:p w14:paraId="24DC6C35" w14:textId="581F9874" w:rsidR="00EA0D96" w:rsidRDefault="00EA0D96" w:rsidP="006764BE">
      <w:pPr>
        <w:jc w:val="left"/>
      </w:pPr>
      <w:r>
        <w:lastRenderedPageBreak/>
        <w:t xml:space="preserve">The </w:t>
      </w:r>
      <w:r w:rsidRPr="00EA0D96">
        <w:rPr>
          <w:i/>
        </w:rPr>
        <w:t>in-lab</w:t>
      </w:r>
      <w:r>
        <w:t xml:space="preserve"> section</w:t>
      </w:r>
      <w:r w:rsidR="00CE5FD2">
        <w:t xml:space="preserve"> </w:t>
      </w:r>
      <w:r>
        <w:t xml:space="preserve">is to be completed </w:t>
      </w:r>
      <w:r w:rsidR="005B3D00">
        <w:t>after the workshop is published</w:t>
      </w:r>
      <w:r w:rsidR="00B313CD">
        <w:t>,</w:t>
      </w:r>
      <w:r w:rsidR="005B3D00">
        <w:t xml:space="preserve"> and be</w:t>
      </w:r>
      <w:r w:rsidR="006764BE">
        <w:t>f</w:t>
      </w:r>
      <w:r w:rsidR="005B3D00">
        <w:t>ore the end of the lab session.</w:t>
      </w:r>
      <w:r>
        <w:t xml:space="preserve">  </w:t>
      </w:r>
      <w:r w:rsidR="005B3D00">
        <w:t xml:space="preserve">The </w:t>
      </w:r>
      <w:r w:rsidR="005B3D00" w:rsidRPr="006764BE">
        <w:rPr>
          <w:i/>
          <w:iCs/>
        </w:rPr>
        <w:t>in-lab</w:t>
      </w:r>
      <w:r w:rsidR="005B3D00">
        <w:t xml:space="preserve"> </w:t>
      </w:r>
      <w:r>
        <w:t xml:space="preserve">is to be submitted </w:t>
      </w:r>
      <w:r w:rsidR="005B3D00">
        <w:t>during</w:t>
      </w:r>
      <w:r>
        <w:t xml:space="preserve"> the workshop period</w:t>
      </w:r>
      <w:r w:rsidR="005B3D00">
        <w:t xml:space="preserve"> form the lab</w:t>
      </w:r>
      <w:r>
        <w:t>.</w:t>
      </w:r>
    </w:p>
    <w:p w14:paraId="37300359" w14:textId="77777777" w:rsidR="00EA0D96" w:rsidRDefault="00EA0D96" w:rsidP="00BA3B35">
      <w:pPr>
        <w:jc w:val="left"/>
      </w:pPr>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14:paraId="47FD3BDB" w14:textId="74944453" w:rsidR="00EA0D96" w:rsidRDefault="00EA0D96" w:rsidP="00BA3B35">
      <w:pPr>
        <w:jc w:val="left"/>
      </w:pPr>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157F15">
        <w:t>2</w:t>
      </w:r>
      <w:r>
        <w:t xml:space="preserve"> days after your scheduled </w:t>
      </w:r>
      <w:r w:rsidRPr="00EA0D96">
        <w:rPr>
          <w:i/>
        </w:rPr>
        <w:t>in-lab</w:t>
      </w:r>
      <w:r>
        <w:t xml:space="preserve"> workshop (23:59) (even if that day is a holiday).</w:t>
      </w:r>
    </w:p>
    <w:p w14:paraId="770E0E2C" w14:textId="2ED1138E" w:rsidR="00955F11" w:rsidRDefault="00955F11" w:rsidP="00BA3B35">
      <w:pPr>
        <w:jc w:val="left"/>
      </w:pPr>
      <w:r>
        <w:t xml:space="preserve">The DIY (Do It Yourself) section of the workshop is a task that </w:t>
      </w:r>
      <w:r w:rsidR="00CE5FD2">
        <w:t>utilizes the concepts</w:t>
      </w:r>
      <w:r>
        <w:t xml:space="preserve"> you have done in the in-lab + at-home section. </w:t>
      </w:r>
      <w:r w:rsidR="0024600C">
        <w:t>This</w:t>
      </w:r>
      <w:r>
        <w:t xml:space="preserve"> section is completely open ended with no detailed instructions other than the required outcome. You must complete the DIY section up to 3 days after the at-home section.</w:t>
      </w:r>
    </w:p>
    <w:p w14:paraId="58EE282F" w14:textId="77777777" w:rsidR="00EA0D96" w:rsidRDefault="00EA0D96" w:rsidP="00BA3B35">
      <w:pPr>
        <w:jc w:val="left"/>
      </w:pPr>
      <w:r>
        <w:t>All your work (all the files you create or modify) must contain your name, Seneca email and student number.</w:t>
      </w:r>
    </w:p>
    <w:p w14:paraId="438874EE" w14:textId="67E76810" w:rsidR="00EA0D96" w:rsidRDefault="00EA0D96" w:rsidP="00BA3B35">
      <w:pPr>
        <w:jc w:val="left"/>
      </w:pPr>
      <w:r>
        <w:t>You are responsible to back up your work regularly.</w:t>
      </w:r>
    </w:p>
    <w:p w14:paraId="33901D62" w14:textId="76ED71BA" w:rsidR="005B3D00" w:rsidRDefault="005B3D00" w:rsidP="00BA3B35">
      <w:pPr>
        <w:jc w:val="left"/>
      </w:pPr>
      <w:r>
        <w:t>Ask your professor if there are any additional requirements for your specific section.</w:t>
      </w:r>
    </w:p>
    <w:p w14:paraId="062357D1" w14:textId="7A3C02CF" w:rsidR="00660439" w:rsidRDefault="00660439" w:rsidP="00660439">
      <w:pPr>
        <w:pStyle w:val="Heading1"/>
        <w:jc w:val="left"/>
      </w:pPr>
      <w:r>
        <w:t>Citation and Sources</w:t>
      </w:r>
    </w:p>
    <w:p w14:paraId="4A4108A2" w14:textId="281294E8" w:rsidR="00660439" w:rsidRDefault="0024600C" w:rsidP="00660439">
      <w:pPr>
        <w:jc w:val="left"/>
      </w:pPr>
      <w:r>
        <w:t>When submitting</w:t>
      </w:r>
      <w:r w:rsidR="00660439">
        <w:t xml:space="preserve"> </w:t>
      </w:r>
      <w:r>
        <w:t xml:space="preserve">the </w:t>
      </w:r>
      <w:r w:rsidR="00660439">
        <w:t>DIY part of the workshop</w:t>
      </w:r>
      <w:r>
        <w:t xml:space="preserve">, </w:t>
      </w:r>
      <w:r w:rsidR="00660439">
        <w:t>Project and assignment deliverables, a file called sources.txt must be present. This file will be submitted with your work automatically.</w:t>
      </w:r>
    </w:p>
    <w:p w14:paraId="445AE8F4" w14:textId="6BE73D54" w:rsidR="00660439" w:rsidRDefault="00660439" w:rsidP="00660439">
      <w:pPr>
        <w:jc w:val="left"/>
      </w:pPr>
      <w:r>
        <w:t>You are to write either of the following statements in the file "sources.txt":</w:t>
      </w:r>
    </w:p>
    <w:p w14:paraId="2128B06F" w14:textId="77777777" w:rsidR="0024600C" w:rsidRDefault="0024600C" w:rsidP="00660439">
      <w:pPr>
        <w:jc w:val="left"/>
      </w:pPr>
    </w:p>
    <w:p w14:paraId="31B37327" w14:textId="274D5DC9" w:rsidR="00660439" w:rsidRPr="00660439" w:rsidRDefault="00660439" w:rsidP="00660439">
      <w:pPr>
        <w:jc w:val="left"/>
        <w:rPr>
          <w:i/>
          <w:iCs/>
        </w:rPr>
      </w:pPr>
      <w:r w:rsidRPr="00660439">
        <w:rPr>
          <w:i/>
          <w:iCs/>
        </w:rPr>
        <w:t>I have done all the coding by myself and only copied the code that my professor provided to complete my workshops and assignments.</w:t>
      </w:r>
    </w:p>
    <w:p w14:paraId="4C555E08" w14:textId="55A37931" w:rsidR="00660439" w:rsidRPr="00660439" w:rsidRDefault="00660439" w:rsidP="00660439">
      <w:pPr>
        <w:jc w:val="left"/>
        <w:rPr>
          <w:i/>
          <w:iCs/>
        </w:rPr>
      </w:pPr>
      <w:r w:rsidRPr="00660439">
        <w:rPr>
          <w:i/>
          <w:iCs/>
        </w:rPr>
        <w:t>Then add your name and your student number</w:t>
      </w:r>
      <w:r>
        <w:rPr>
          <w:i/>
          <w:iCs/>
        </w:rPr>
        <w:t xml:space="preserve"> as signature</w:t>
      </w:r>
    </w:p>
    <w:p w14:paraId="368C6A85" w14:textId="77777777" w:rsidR="0024600C" w:rsidRDefault="0024600C" w:rsidP="00660439">
      <w:pPr>
        <w:jc w:val="left"/>
        <w:rPr>
          <w:i/>
          <w:iCs/>
        </w:rPr>
      </w:pPr>
    </w:p>
    <w:p w14:paraId="1EC020CF" w14:textId="43DF3AB8" w:rsidR="00660439" w:rsidRDefault="00660439" w:rsidP="00660439">
      <w:pPr>
        <w:jc w:val="left"/>
        <w:rPr>
          <w:i/>
          <w:iCs/>
        </w:rPr>
      </w:pPr>
      <w:r w:rsidRPr="00660439">
        <w:rPr>
          <w:i/>
          <w:iCs/>
        </w:rPr>
        <w:t>OR:</w:t>
      </w:r>
    </w:p>
    <w:p w14:paraId="65DC8CD8" w14:textId="77777777" w:rsidR="0024600C" w:rsidRPr="00660439" w:rsidRDefault="0024600C" w:rsidP="00660439">
      <w:pPr>
        <w:jc w:val="left"/>
        <w:rPr>
          <w:i/>
          <w:iCs/>
        </w:rPr>
      </w:pPr>
    </w:p>
    <w:p w14:paraId="54DD217F" w14:textId="77777777" w:rsidR="00660439" w:rsidRPr="00660439" w:rsidRDefault="00660439" w:rsidP="00660439">
      <w:pPr>
        <w:jc w:val="left"/>
        <w:rPr>
          <w:i/>
          <w:iCs/>
        </w:rPr>
      </w:pPr>
      <w:r w:rsidRPr="00660439">
        <w:rPr>
          <w:i/>
          <w:iCs/>
        </w:rPr>
        <w:lastRenderedPageBreak/>
        <w:t>Write exactly which part of the code of the workshops or the assignment are given to you as help and who gave it to you or which source you received it from.</w:t>
      </w:r>
    </w:p>
    <w:p w14:paraId="425AD5D6" w14:textId="77777777" w:rsidR="00660439" w:rsidRPr="00660439" w:rsidRDefault="00660439" w:rsidP="00660439">
      <w:pPr>
        <w:jc w:val="left"/>
        <w:rPr>
          <w:i/>
          <w:iCs/>
        </w:rPr>
      </w:pPr>
      <w:r w:rsidRPr="00660439">
        <w:rPr>
          <w:i/>
          <w:iCs/>
        </w:rPr>
        <w:t xml:space="preserve">You need to mention the workshop name or assignment name </w:t>
      </w:r>
      <w:proofErr w:type="gramStart"/>
      <w:r w:rsidRPr="00660439">
        <w:rPr>
          <w:i/>
          <w:iCs/>
        </w:rPr>
        <w:t>and also</w:t>
      </w:r>
      <w:proofErr w:type="gramEnd"/>
      <w:r w:rsidRPr="00660439">
        <w:rPr>
          <w:i/>
          <w:iCs/>
        </w:rPr>
        <w:t xml:space="preserve"> the file name and the parts in which you received the code for help.</w:t>
      </w:r>
    </w:p>
    <w:p w14:paraId="31CA3E45" w14:textId="077DBE09" w:rsidR="00660439" w:rsidRPr="00660439" w:rsidRDefault="00660439" w:rsidP="00660439">
      <w:pPr>
        <w:jc w:val="left"/>
        <w:rPr>
          <w:i/>
          <w:iCs/>
        </w:rPr>
      </w:pPr>
      <w:r w:rsidRPr="00660439">
        <w:rPr>
          <w:i/>
          <w:iCs/>
        </w:rPr>
        <w:t>Finally add your name and student number as signature.</w:t>
      </w:r>
    </w:p>
    <w:p w14:paraId="36C3BA81" w14:textId="77777777" w:rsidR="00660439" w:rsidRDefault="00660439" w:rsidP="00660439">
      <w:pPr>
        <w:jc w:val="left"/>
      </w:pPr>
    </w:p>
    <w:p w14:paraId="0E30EDE6" w14:textId="0DD6ADC0" w:rsidR="00660439" w:rsidRDefault="00660439" w:rsidP="00660439">
      <w:pPr>
        <w:jc w:val="left"/>
      </w:pPr>
      <w:r>
        <w:t xml:space="preserve">By doing this you will only lose the mark for the parts you got help for, and the person helping you will be clear of any </w:t>
      </w:r>
      <w:proofErr w:type="gramStart"/>
      <w:r>
        <w:t>wrong doing</w:t>
      </w:r>
      <w:proofErr w:type="gramEnd"/>
      <w:r>
        <w:t>.</w:t>
      </w:r>
    </w:p>
    <w:p w14:paraId="64FAB0D7" w14:textId="77777777" w:rsidR="00EA0D96" w:rsidRDefault="00EA0D96" w:rsidP="00BA3B35">
      <w:pPr>
        <w:pStyle w:val="Heading1"/>
        <w:jc w:val="left"/>
      </w:pPr>
      <w:r>
        <w:t>Late Submission Penalties:</w:t>
      </w:r>
    </w:p>
    <w:p w14:paraId="7308649C" w14:textId="77777777" w:rsidR="0024600C" w:rsidRDefault="00EA0D96" w:rsidP="00BA3B35">
      <w:pPr>
        <w:jc w:val="left"/>
      </w:pPr>
      <w:r>
        <w:t>-</w:t>
      </w:r>
      <w:r>
        <w:tab/>
      </w:r>
      <w:r w:rsidRPr="00EA0D96">
        <w:rPr>
          <w:i/>
        </w:rPr>
        <w:t>In-lab</w:t>
      </w:r>
      <w:r>
        <w:t xml:space="preserve"> portion submitted late, with </w:t>
      </w:r>
      <w:r w:rsidRPr="00EA0D96">
        <w:rPr>
          <w:i/>
        </w:rPr>
        <w:t>at-home</w:t>
      </w:r>
      <w:r>
        <w:t xml:space="preserve"> portion: </w:t>
      </w:r>
    </w:p>
    <w:p w14:paraId="005F14E8" w14:textId="7A6F2561" w:rsidR="00EA0D96" w:rsidRDefault="00EA0D96" w:rsidP="0024600C">
      <w:pPr>
        <w:ind w:left="720" w:firstLine="720"/>
        <w:jc w:val="left"/>
      </w:pPr>
      <w:r w:rsidRPr="00EA0D96">
        <w:rPr>
          <w:b/>
          <w:color w:val="FF0000"/>
        </w:rPr>
        <w:t>0</w:t>
      </w:r>
      <w:r>
        <w:t xml:space="preserve"> for </w:t>
      </w:r>
      <w:r w:rsidRPr="00EA0D96">
        <w:rPr>
          <w:i/>
        </w:rPr>
        <w:t>in-lab</w:t>
      </w:r>
      <w:r>
        <w:t xml:space="preserve">. Maximum of </w:t>
      </w:r>
      <w:proofErr w:type="spellStart"/>
      <w:r w:rsidR="00660439">
        <w:rPr>
          <w:b/>
          <w:color w:val="FF0000"/>
        </w:rPr>
        <w:t>DIY+at-home</w:t>
      </w:r>
      <w:proofErr w:type="spellEnd"/>
      <w:r>
        <w:t>/</w:t>
      </w:r>
      <w:r w:rsidR="00CE5FD2">
        <w:t>10</w:t>
      </w:r>
      <w:r>
        <w:t xml:space="preserve"> for the </w:t>
      </w:r>
      <w:r w:rsidR="00A71150">
        <w:t>workshop</w:t>
      </w:r>
      <w:r>
        <w:t>.</w:t>
      </w:r>
    </w:p>
    <w:p w14:paraId="32C0460A" w14:textId="77777777" w:rsidR="0024600C" w:rsidRDefault="00A71150" w:rsidP="0024600C">
      <w:pPr>
        <w:ind w:left="567" w:firstLine="0"/>
        <w:jc w:val="left"/>
      </w:pPr>
      <w:r>
        <w:t>- at-home or DIY submitted late</w:t>
      </w:r>
      <w:r w:rsidR="0024600C">
        <w:t>:</w:t>
      </w:r>
    </w:p>
    <w:p w14:paraId="417634B8" w14:textId="0B911154" w:rsidR="00A71150" w:rsidRDefault="0024600C" w:rsidP="0024600C">
      <w:pPr>
        <w:ind w:left="1287" w:firstLine="153"/>
        <w:jc w:val="left"/>
      </w:pPr>
      <w:r>
        <w:t xml:space="preserve">1 to </w:t>
      </w:r>
      <w:r w:rsidR="00A71150">
        <w:t xml:space="preserve">2 days, -20%, </w:t>
      </w:r>
      <w:r>
        <w:t>3 to 7 days</w:t>
      </w:r>
      <w:r w:rsidR="00A71150">
        <w:t xml:space="preserve"> -50% after that submission rejected. </w:t>
      </w:r>
    </w:p>
    <w:p w14:paraId="5AB1B1DD" w14:textId="0C9C399D" w:rsidR="00994624" w:rsidRDefault="00EA0D96" w:rsidP="00BA3B35">
      <w:pPr>
        <w:jc w:val="left"/>
      </w:pPr>
      <w:r>
        <w:t>-</w:t>
      </w:r>
      <w:r>
        <w:tab/>
        <w:t xml:space="preserve">If any of </w:t>
      </w:r>
      <w:r w:rsidRPr="00EA0D96">
        <w:rPr>
          <w:i/>
        </w:rPr>
        <w:t>in-lab</w:t>
      </w:r>
      <w:r>
        <w:t xml:space="preserve">, </w:t>
      </w:r>
      <w:r w:rsidRPr="00EA0D96">
        <w:rPr>
          <w:i/>
        </w:rPr>
        <w:t>at-home</w:t>
      </w:r>
      <w:r w:rsidR="00CE5FD2">
        <w:t xml:space="preserve"> </w:t>
      </w:r>
      <w:r w:rsidR="00A71150">
        <w:t xml:space="preserve">or DIY </w:t>
      </w:r>
      <w:r>
        <w:t xml:space="preserve">portions </w:t>
      </w:r>
      <w:r w:rsidR="006764BE">
        <w:t>is</w:t>
      </w:r>
      <w:r>
        <w:t xml:space="preserve"> missing, the mark for the </w:t>
      </w:r>
      <w:r w:rsidR="00660439">
        <w:t xml:space="preserve">whole </w:t>
      </w:r>
      <w:r>
        <w:t xml:space="preserve">workshop will be </w:t>
      </w:r>
      <w:r w:rsidRPr="00EA0D96">
        <w:rPr>
          <w:b/>
          <w:color w:val="FF0000"/>
        </w:rPr>
        <w:t>0</w:t>
      </w:r>
      <w:r>
        <w:t>/1</w:t>
      </w:r>
      <w:r w:rsidR="00A71150">
        <w:t>0</w:t>
      </w:r>
    </w:p>
    <w:p w14:paraId="25D7D52B" w14:textId="2C4DE329" w:rsidR="00904DBE" w:rsidRPr="00005C0F" w:rsidRDefault="00904DBE" w:rsidP="00904DBE">
      <w:pPr>
        <w:pStyle w:val="Heading2"/>
        <w:ind w:firstLine="0"/>
        <w:jc w:val="left"/>
      </w:pPr>
      <w:r>
        <w:t>Workshop</w:t>
      </w:r>
      <w:r w:rsidRPr="00005C0F">
        <w:t xml:space="preserve"> </w:t>
      </w:r>
      <w:r>
        <w:t>Due Dates</w:t>
      </w:r>
    </w:p>
    <w:p w14:paraId="3ABEFC02" w14:textId="77777777" w:rsidR="00904DBE" w:rsidRDefault="00904DBE" w:rsidP="00904DBE">
      <w:pPr>
        <w:jc w:val="left"/>
      </w:pPr>
      <w:r>
        <w:t>You can see the exact due dates of all assignments by adding -due after the submission command:</w:t>
      </w:r>
    </w:p>
    <w:p w14:paraId="58CFEFED" w14:textId="1EDC06CF" w:rsidR="00904DBE" w:rsidRDefault="00904DBE" w:rsidP="00904DBE">
      <w:pPr>
        <w:jc w:val="left"/>
      </w:pPr>
      <w:r>
        <w:t>R</w:t>
      </w:r>
      <w:r>
        <w:t xml:space="preserve">un the following script from your account (use your professor’s Seneca </w:t>
      </w:r>
      <w:proofErr w:type="spellStart"/>
      <w:r>
        <w:t>userid</w:t>
      </w:r>
      <w:proofErr w:type="spellEnd"/>
      <w:r>
        <w:t xml:space="preserve"> to replace </w:t>
      </w:r>
      <w:r w:rsidRPr="00B817BA">
        <w:rPr>
          <w:rStyle w:val="CodeInline"/>
          <w:rFonts w:eastAsiaTheme="minorHAnsi"/>
        </w:rPr>
        <w:t>profname.proflastname</w:t>
      </w:r>
      <w:r>
        <w:t xml:space="preserve">, and your section ID to replace </w:t>
      </w:r>
      <w:r w:rsidRPr="00904DBE">
        <w:rPr>
          <w:rStyle w:val="CodeInline"/>
          <w:rFonts w:eastAsiaTheme="minorHAnsi"/>
          <w:color w:val="FF0000"/>
        </w:rPr>
        <w:t>NXX</w:t>
      </w:r>
      <w:r>
        <w:t>, i.e., NAA, NBB, etc.):</w:t>
      </w:r>
    </w:p>
    <w:p w14:paraId="3C343F06" w14:textId="49C5182D" w:rsidR="00904DBE" w:rsidRPr="00904DBE" w:rsidRDefault="00904DBE" w:rsidP="00904DBE">
      <w:pPr>
        <w:spacing w:before="480" w:after="480"/>
        <w:ind w:firstLine="0"/>
        <w:jc w:val="left"/>
        <w:textAlignment w:val="baseline"/>
        <w:rPr>
          <w:rFonts w:ascii="Consolas" w:eastAsia="Times New Roman" w:hAnsi="Consolas" w:cs="Courier New"/>
          <w:b/>
          <w:bCs/>
          <w:noProof/>
          <w:color w:val="000000"/>
        </w:rPr>
      </w:pPr>
      <w:r w:rsidRPr="00904DBE">
        <w:rPr>
          <w:rFonts w:ascii="Consolas" w:eastAsia="Times New Roman" w:hAnsi="Consolas" w:cs="Courier New"/>
          <w:b/>
          <w:bCs/>
          <w:noProof/>
          <w:color w:val="000000"/>
        </w:rPr>
        <w:t>~profname.proflastname/submit 244/</w:t>
      </w:r>
      <w:r w:rsidRPr="00904DBE">
        <w:rPr>
          <w:rFonts w:ascii="Consolas" w:eastAsia="Times New Roman" w:hAnsi="Consolas" w:cs="Courier New"/>
          <w:b/>
          <w:bCs/>
          <w:noProof/>
          <w:color w:val="FF0000"/>
        </w:rPr>
        <w:t>NXX</w:t>
      </w:r>
      <w:r w:rsidRPr="00904DBE">
        <w:rPr>
          <w:rFonts w:ascii="Consolas" w:eastAsia="Times New Roman" w:hAnsi="Consolas" w:cs="Courier New"/>
          <w:b/>
          <w:bCs/>
          <w:noProof/>
          <w:color w:val="000000"/>
        </w:rPr>
        <w:t>/WS01</w:t>
      </w:r>
      <w:r>
        <w:rPr>
          <w:rFonts w:ascii="Consolas" w:eastAsia="Times New Roman" w:hAnsi="Consolas" w:cs="Courier New"/>
          <w:b/>
          <w:bCs/>
          <w:noProof/>
          <w:color w:val="000000"/>
        </w:rPr>
        <w:t>/in</w:t>
      </w:r>
      <w:r w:rsidRPr="00904DBE">
        <w:rPr>
          <w:rFonts w:ascii="Consolas" w:eastAsia="Times New Roman" w:hAnsi="Consolas" w:cs="Courier New"/>
          <w:b/>
          <w:bCs/>
          <w:noProof/>
          <w:color w:val="000000"/>
        </w:rPr>
        <w:t>_lab</w:t>
      </w:r>
      <w:r>
        <w:rPr>
          <w:rFonts w:ascii="Consolas" w:eastAsia="Times New Roman" w:hAnsi="Consolas" w:cs="Courier New"/>
          <w:b/>
          <w:bCs/>
          <w:noProof/>
          <w:color w:val="000000"/>
        </w:rPr>
        <w:t xml:space="preserve"> -due</w:t>
      </w:r>
      <w:r w:rsidRPr="00904DBE">
        <w:rPr>
          <w:rFonts w:ascii="Consolas" w:hAnsi="Consolas" w:cs="Consolas"/>
          <w:bCs/>
          <w:noProof/>
          <w:color w:val="808080" w:themeColor="background1" w:themeShade="80"/>
          <w:sz w:val="18"/>
          <w:szCs w:val="22"/>
          <w:lang w:eastAsia="zh-CN"/>
        </w:rPr>
        <w:t>&lt;ENTER&gt;</w:t>
      </w:r>
    </w:p>
    <w:p w14:paraId="22912806" w14:textId="108AC52B" w:rsidR="00A71150" w:rsidRDefault="00A71150" w:rsidP="00BA3B35">
      <w:pPr>
        <w:autoSpaceDE/>
        <w:autoSpaceDN/>
        <w:adjustRightInd/>
        <w:spacing w:after="0"/>
        <w:ind w:firstLine="0"/>
        <w:jc w:val="left"/>
      </w:pPr>
    </w:p>
    <w:p w14:paraId="6E016438" w14:textId="1DB1252C" w:rsidR="00EA0D96" w:rsidRPr="00577616" w:rsidRDefault="00EA0D96" w:rsidP="00BA3B35">
      <w:pPr>
        <w:pStyle w:val="Heading1"/>
        <w:jc w:val="left"/>
        <w:rPr>
          <w:color w:val="0070C0"/>
        </w:rPr>
      </w:pPr>
      <w:r w:rsidRPr="00577616">
        <w:rPr>
          <w:color w:val="0070C0"/>
        </w:rPr>
        <w:t xml:space="preserve">Original Source Code (The </w:t>
      </w:r>
      <w:proofErr w:type="spellStart"/>
      <w:r w:rsidRPr="00577616">
        <w:rPr>
          <w:color w:val="0070C0"/>
        </w:rPr>
        <w:t>SeneGraph</w:t>
      </w:r>
      <w:proofErr w:type="spellEnd"/>
      <w:r w:rsidRPr="00577616">
        <w:rPr>
          <w:color w:val="0070C0"/>
        </w:rPr>
        <w:t xml:space="preserve"> Program)</w:t>
      </w:r>
    </w:p>
    <w:p w14:paraId="466EA703" w14:textId="77777777" w:rsidR="00EA0D96" w:rsidRPr="005279F7" w:rsidRDefault="00EA0D96" w:rsidP="00BA3B35">
      <w:pPr>
        <w:jc w:val="left"/>
      </w:pPr>
      <w:r w:rsidRPr="005279F7">
        <w:rPr>
          <w:rStyle w:val="CodeInline"/>
          <w:rFonts w:eastAsiaTheme="minorHAnsi"/>
        </w:rPr>
        <w:t>SeneGraph</w:t>
      </w:r>
      <w:r w:rsidRPr="005279F7">
        <w:t xml:space="preserve"> is a </w:t>
      </w:r>
      <w:bookmarkStart w:id="1" w:name="_Hlk18356897"/>
      <w:r w:rsidRPr="005279F7">
        <w:t>program that receives several statistical sample values and compares those values using a horizontal Bar Chart.</w:t>
      </w:r>
      <w:bookmarkEnd w:id="1"/>
    </w:p>
    <w:p w14:paraId="1E0A02DF" w14:textId="137D6AFF" w:rsidR="00EA0D96" w:rsidRDefault="00EA0D96"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jc w:val="left"/>
        <w:rPr>
          <w:rFonts w:cstheme="minorHAnsi"/>
        </w:rPr>
      </w:pPr>
      <w:r w:rsidRPr="00D13E3D">
        <w:rPr>
          <w:rFonts w:cstheme="minorHAnsi"/>
          <w:b/>
          <w:smallCaps/>
          <w:color w:val="C45911" w:themeColor="accent2" w:themeShade="BF"/>
        </w:rPr>
        <w:lastRenderedPageBreak/>
        <w:t>Note</w:t>
      </w:r>
      <w:r w:rsidRPr="00D13E3D">
        <w:rPr>
          <w:rFonts w:cstheme="minorHAnsi"/>
        </w:rPr>
        <w:t xml:space="preserve">: </w:t>
      </w:r>
      <w:r w:rsidRPr="005279F7">
        <w:rPr>
          <w:rFonts w:cstheme="minorHAnsi"/>
        </w:rPr>
        <w:t>For this part</w:t>
      </w:r>
      <w:r w:rsidR="003F6E8B">
        <w:rPr>
          <w:rFonts w:cstheme="minorHAnsi"/>
        </w:rPr>
        <w:t xml:space="preserve">, if you have </w:t>
      </w:r>
      <w:r w:rsidR="0024600C">
        <w:rPr>
          <w:rFonts w:cstheme="minorHAnsi"/>
        </w:rPr>
        <w:t>n</w:t>
      </w:r>
      <w:r w:rsidR="003F6E8B">
        <w:rPr>
          <w:rFonts w:cstheme="minorHAnsi"/>
        </w:rPr>
        <w:t>ot setup your computer</w:t>
      </w:r>
      <w:r w:rsidRPr="005279F7">
        <w:rPr>
          <w:rFonts w:cstheme="minorHAnsi"/>
        </w:rPr>
        <w:t xml:space="preserve">,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14:paraId="011CE441" w14:textId="77777777" w:rsidR="00EA0D96" w:rsidRPr="005279F7" w:rsidRDefault="00EA0D96"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jc w:val="left"/>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14:paraId="4C6D50C7" w14:textId="4D7E8297" w:rsidR="00EA0D96" w:rsidRDefault="00EA0D96" w:rsidP="00BA3B35">
      <w:pPr>
        <w:pStyle w:val="Heading2"/>
        <w:jc w:val="left"/>
      </w:pPr>
      <w:r w:rsidRPr="009A6CC4">
        <w:t>Retrieve the Original Program:</w:t>
      </w:r>
    </w:p>
    <w:p w14:paraId="0964BF6A" w14:textId="10F40002" w:rsidR="0024600C" w:rsidRDefault="0024600C" w:rsidP="0024600C">
      <w:pPr>
        <w:ind w:firstLine="0"/>
        <w:jc w:val="left"/>
      </w:pPr>
      <w:r>
        <w:t>First go to MyApps on the lab computers and launch:</w:t>
      </w:r>
      <w:r>
        <w:br/>
      </w:r>
      <w:proofErr w:type="spellStart"/>
      <w:r>
        <w:t>TortoiseGit</w:t>
      </w:r>
      <w:proofErr w:type="spellEnd"/>
      <w:r>
        <w:br/>
        <w:t>Putty</w:t>
      </w:r>
      <w:r>
        <w:br/>
        <w:t>Visual Studio 2019</w:t>
      </w:r>
    </w:p>
    <w:p w14:paraId="7BB10C43" w14:textId="77777777" w:rsidR="0024600C" w:rsidRDefault="0024600C" w:rsidP="0024600C">
      <w:pPr>
        <w:ind w:firstLine="0"/>
        <w:jc w:val="left"/>
      </w:pPr>
    </w:p>
    <w:p w14:paraId="5F010BE1" w14:textId="214FE43F" w:rsidR="0024600C" w:rsidRPr="0024600C" w:rsidRDefault="0024600C" w:rsidP="0024600C">
      <w:pPr>
        <w:ind w:firstLine="0"/>
        <w:jc w:val="left"/>
      </w:pPr>
      <w:r>
        <w:t>Workshop Steps:</w:t>
      </w:r>
    </w:p>
    <w:p w14:paraId="18C0C0DB" w14:textId="77777777" w:rsidR="00EA0D96" w:rsidRPr="009A6CC4" w:rsidRDefault="00EA0D96" w:rsidP="00BA3B35">
      <w:pPr>
        <w:pStyle w:val="ListParagraph"/>
        <w:numPr>
          <w:ilvl w:val="0"/>
          <w:numId w:val="2"/>
        </w:numPr>
        <w:autoSpaceDE/>
        <w:autoSpaceDN/>
        <w:adjustRightInd/>
        <w:spacing w:before="120" w:after="0"/>
        <w:jc w:val="left"/>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14:paraId="35B35957" w14:textId="77777777" w:rsidR="00EA0D96" w:rsidRPr="00DC7E3C" w:rsidRDefault="00EA0D96"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jc w:val="left"/>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70626EA2" wp14:editId="0B3B3291">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14:paraId="3C7738E5" w14:textId="77777777" w:rsidR="00EA0D96" w:rsidRPr="00C1143C" w:rsidRDefault="00EA0D96" w:rsidP="00BA3B35">
      <w:pPr>
        <w:pStyle w:val="ListParagraph"/>
        <w:numPr>
          <w:ilvl w:val="0"/>
          <w:numId w:val="2"/>
        </w:numPr>
        <w:autoSpaceDE/>
        <w:autoSpaceDN/>
        <w:adjustRightInd/>
        <w:spacing w:before="100" w:beforeAutospacing="1" w:after="100" w:afterAutospacing="1"/>
        <w:jc w:val="left"/>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790FA5EF" wp14:editId="685DCA0B">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14:paraId="44CE7E4F" w14:textId="77777777" w:rsidR="00EA0D96" w:rsidRPr="00C1143C" w:rsidRDefault="00EA0D96" w:rsidP="00BA3B35">
      <w:pPr>
        <w:pStyle w:val="ListParagraph"/>
        <w:numPr>
          <w:ilvl w:val="0"/>
          <w:numId w:val="2"/>
        </w:numPr>
        <w:autoSpaceDE/>
        <w:autoSpaceDN/>
        <w:adjustRightInd/>
        <w:spacing w:before="100" w:beforeAutospacing="1" w:after="100" w:afterAutospacing="1"/>
        <w:jc w:val="left"/>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14:paraId="40D083BA" w14:textId="77777777" w:rsidR="00EA0D96" w:rsidRPr="00C1143C" w:rsidRDefault="00EA0D96" w:rsidP="00BA3B35">
      <w:pPr>
        <w:jc w:val="left"/>
      </w:pPr>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14:paraId="1A5A470C" w14:textId="77777777" w:rsidR="00EA0D96" w:rsidRPr="00074B54" w:rsidRDefault="00EA0D96" w:rsidP="00BA3B35">
      <w:pPr>
        <w:pStyle w:val="ListParagraph"/>
        <w:numPr>
          <w:ilvl w:val="3"/>
          <w:numId w:val="3"/>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14:paraId="14644DFC" w14:textId="77777777" w:rsidR="00EA0D96" w:rsidRPr="00074B54" w:rsidRDefault="00EA0D96" w:rsidP="00BA3B35">
      <w:pPr>
        <w:pStyle w:val="ListParagraph"/>
        <w:numPr>
          <w:ilvl w:val="1"/>
          <w:numId w:val="2"/>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noProof/>
          <w:color w:val="000000"/>
        </w:rPr>
        <w:lastRenderedPageBreak/>
        <w:drawing>
          <wp:anchor distT="0" distB="0" distL="114300" distR="114300" simplePos="0" relativeHeight="251659264" behindDoc="0" locked="0" layoutInCell="1" allowOverlap="1" wp14:anchorId="711CEA86" wp14:editId="7D5E1169">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14:paraId="67107FFB" w14:textId="77777777" w:rsidR="00EA0D96" w:rsidRPr="00074B54" w:rsidRDefault="00EA0D96" w:rsidP="00BA3B35">
      <w:pPr>
        <w:pStyle w:val="ListParagraph"/>
        <w:spacing w:before="100" w:beforeAutospacing="1" w:after="100" w:afterAutospacing="1"/>
        <w:ind w:left="1080"/>
        <w:contextualSpacing w:val="0"/>
        <w:jc w:val="left"/>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CCED75E" wp14:editId="4628EC1E">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14:paraId="7F0AAC4D" w14:textId="77777777" w:rsidR="00EA0D96" w:rsidRPr="00074B54" w:rsidRDefault="00EA0D96" w:rsidP="00BA3B35">
      <w:pPr>
        <w:pStyle w:val="ListParagraph"/>
        <w:numPr>
          <w:ilvl w:val="1"/>
          <w:numId w:val="2"/>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Click on OK.</w:t>
      </w:r>
    </w:p>
    <w:p w14:paraId="57810A4B" w14:textId="77777777" w:rsidR="00EA0D96" w:rsidRPr="00074B54" w:rsidRDefault="00EA0D96" w:rsidP="00BA3B35">
      <w:pPr>
        <w:spacing w:before="100" w:beforeAutospacing="1" w:after="100" w:afterAutospacing="1"/>
        <w:ind w:left="1080"/>
        <w:jc w:val="left"/>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14:paraId="0C74D70F" w14:textId="77777777" w:rsidR="00EA0D96" w:rsidRPr="00074B54"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14:paraId="796B1EEE" w14:textId="77777777" w:rsidR="00EA0D96" w:rsidRPr="00074B54" w:rsidRDefault="00EA0D96" w:rsidP="00BA3B35">
      <w:pPr>
        <w:pStyle w:val="ListParagraph"/>
        <w:numPr>
          <w:ilvl w:val="3"/>
          <w:numId w:val="3"/>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074B54">
        <w:rPr>
          <w:rFonts w:eastAsia="Times New Roman" w:cs="Arial"/>
          <w:color w:val="000000"/>
        </w:rPr>
        <w:t>Using the command line:</w:t>
      </w:r>
    </w:p>
    <w:p w14:paraId="1D8E916A" w14:textId="77777777" w:rsidR="00EA0D96" w:rsidRPr="00074B54" w:rsidRDefault="00EA0D96" w:rsidP="00BA3B35">
      <w:pPr>
        <w:pStyle w:val="ListParagraph"/>
        <w:numPr>
          <w:ilvl w:val="0"/>
          <w:numId w:val="4"/>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14:paraId="016D5A37" w14:textId="77777777" w:rsidR="00EA0D96" w:rsidRPr="00074B54" w:rsidRDefault="00EA0D96" w:rsidP="00BA3B35">
      <w:pPr>
        <w:pStyle w:val="ListParagraph"/>
        <w:numPr>
          <w:ilvl w:val="0"/>
          <w:numId w:val="4"/>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 xml:space="preserve">Change the directory to your </w:t>
      </w:r>
      <w:proofErr w:type="gramStart"/>
      <w:r w:rsidRPr="00074B54">
        <w:rPr>
          <w:rFonts w:eastAsia="Times New Roman" w:cs="Arial"/>
          <w:color w:val="000000"/>
        </w:rPr>
        <w:t>workshops</w:t>
      </w:r>
      <w:proofErr w:type="gramEnd"/>
      <w:r w:rsidRPr="00074B54">
        <w:rPr>
          <w:rFonts w:eastAsia="Times New Roman" w:cs="Arial"/>
          <w:color w:val="000000"/>
        </w:rPr>
        <w:t xml:space="preserve"> directory.</w:t>
      </w:r>
    </w:p>
    <w:p w14:paraId="5B2AA720" w14:textId="77777777" w:rsidR="00EA0D96" w:rsidRPr="00074B54" w:rsidRDefault="00EA0D96" w:rsidP="00BA3B35">
      <w:pPr>
        <w:pStyle w:val="ListParagraph"/>
        <w:numPr>
          <w:ilvl w:val="0"/>
          <w:numId w:val="4"/>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 xml:space="preserve">Issue the following command at the command prompt in your </w:t>
      </w:r>
      <w:proofErr w:type="gramStart"/>
      <w:r w:rsidRPr="00074B54">
        <w:rPr>
          <w:rFonts w:eastAsia="Times New Roman" w:cs="Arial"/>
          <w:color w:val="000000"/>
        </w:rPr>
        <w:t>workshops</w:t>
      </w:r>
      <w:proofErr w:type="gramEnd"/>
      <w:r w:rsidRPr="00074B54">
        <w:rPr>
          <w:rFonts w:eastAsia="Times New Roman" w:cs="Arial"/>
          <w:color w:val="000000"/>
        </w:rPr>
        <w:t xml:space="preserve"> directory: </w:t>
      </w:r>
    </w:p>
    <w:p w14:paraId="0E5A6AD8" w14:textId="77777777" w:rsidR="00EA0D96" w:rsidRPr="004900EC" w:rsidRDefault="00EA0D96" w:rsidP="00BA3B35">
      <w:pPr>
        <w:pStyle w:val="ListParagraph"/>
        <w:spacing w:before="100" w:beforeAutospacing="1" w:after="100" w:afterAutospacing="1"/>
        <w:ind w:left="0" w:firstLine="0"/>
        <w:jc w:val="left"/>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14:paraId="3DC194D8" w14:textId="77777777" w:rsidR="00EA0D96" w:rsidRPr="004900EC"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14:paraId="4677FB09" w14:textId="77777777" w:rsidR="00EA0D96" w:rsidRPr="004900EC" w:rsidRDefault="00EA0D96" w:rsidP="00BA3B35">
      <w:pPr>
        <w:spacing w:before="100" w:beforeAutospacing="1" w:after="100" w:afterAutospacing="1"/>
        <w:ind w:left="1080"/>
        <w:jc w:val="left"/>
        <w:textAlignment w:val="baseline"/>
        <w:rPr>
          <w:rFonts w:eastAsia="Times New Roman" w:cs="Arial"/>
          <w:color w:val="000000"/>
        </w:rPr>
      </w:pPr>
      <w:r w:rsidRPr="004900EC">
        <w:rPr>
          <w:rFonts w:eastAsia="Times New Roman" w:cs="Arial"/>
          <w:color w:val="000000"/>
        </w:rPr>
        <w:lastRenderedPageBreak/>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14:paraId="03E65693" w14:textId="77777777" w:rsidR="00EA0D96" w:rsidRPr="004900EC"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14:paraId="3693F1C3" w14:textId="77777777" w:rsidR="00EA0D96" w:rsidRPr="00074B54" w:rsidRDefault="00EA0D96" w:rsidP="00BA3B35">
      <w:pPr>
        <w:pStyle w:val="ListParagraph"/>
        <w:numPr>
          <w:ilvl w:val="3"/>
          <w:numId w:val="3"/>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074B54">
        <w:rPr>
          <w:rFonts w:eastAsia="Times New Roman" w:cs="Arial"/>
          <w:color w:val="000000"/>
        </w:rPr>
        <w:t>Using the “Download ZIP” option:</w:t>
      </w:r>
    </w:p>
    <w:p w14:paraId="64AE8DB2" w14:textId="77777777" w:rsidR="00EA0D96" w:rsidRPr="00AC353D" w:rsidRDefault="00EA0D96" w:rsidP="00BA3B35">
      <w:pPr>
        <w:pStyle w:val="ListParagraph"/>
        <w:numPr>
          <w:ilvl w:val="0"/>
          <w:numId w:val="5"/>
        </w:numPr>
        <w:autoSpaceDE/>
        <w:autoSpaceDN/>
        <w:adjustRightInd/>
        <w:spacing w:before="100" w:beforeAutospacing="1" w:after="240"/>
        <w:contextualSpacing w:val="0"/>
        <w:jc w:val="left"/>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2AF712DE" wp14:editId="639B8B90">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14:paraId="177EC6EC" w14:textId="77777777" w:rsidR="00EA0D96" w:rsidRPr="00AC353D" w:rsidRDefault="00EA0D96" w:rsidP="00BA3B35">
      <w:pPr>
        <w:pStyle w:val="ListParagraph"/>
        <w:numPr>
          <w:ilvl w:val="0"/>
          <w:numId w:val="5"/>
        </w:numPr>
        <w:autoSpaceDE/>
        <w:autoSpaceDN/>
        <w:adjustRightInd/>
        <w:spacing w:before="100" w:beforeAutospacing="1" w:after="100" w:afterAutospacing="1"/>
        <w:contextualSpacing w:val="0"/>
        <w:jc w:val="left"/>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14:paraId="75A21CBB" w14:textId="77777777" w:rsidR="00EA0D96" w:rsidRPr="00AC353D"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w:t>
      </w:r>
      <w:proofErr w:type="gramStart"/>
      <w:r w:rsidRPr="00AC353D">
        <w:rPr>
          <w:rFonts w:eastAsia="Times New Roman" w:cstheme="minorHAnsi"/>
          <w:bCs/>
          <w:color w:val="000000"/>
        </w:rPr>
        <w:t>have to</w:t>
      </w:r>
      <w:proofErr w:type="gramEnd"/>
      <w:r w:rsidRPr="00AC353D">
        <w:rPr>
          <w:rFonts w:eastAsia="Times New Roman" w:cstheme="minorHAnsi"/>
          <w:bCs/>
          <w:color w:val="000000"/>
        </w:rPr>
        <w:t xml:space="preserve">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14:paraId="7B19C531" w14:textId="7E87D460" w:rsidR="00D079E1" w:rsidRDefault="00D079E1" w:rsidP="00660439">
      <w:pPr>
        <w:pStyle w:val="Heading1"/>
        <w:jc w:val="left"/>
      </w:pPr>
      <w:r>
        <w:t>In-Lab (30%)</w:t>
      </w:r>
    </w:p>
    <w:p w14:paraId="26AED78C" w14:textId="77777777" w:rsidR="00DD31F3" w:rsidRPr="00DD31F3" w:rsidRDefault="00DD31F3" w:rsidP="00BA3B35">
      <w:pPr>
        <w:pStyle w:val="Heading2"/>
        <w:jc w:val="left"/>
      </w:pPr>
      <w:r w:rsidRPr="00005C0F">
        <w:t>Step 1: Test the Program</w:t>
      </w:r>
    </w:p>
    <w:p w14:paraId="1C8FDB52" w14:textId="77777777" w:rsidR="00DD31F3" w:rsidRDefault="00DD31F3" w:rsidP="00BA3B35">
      <w:pPr>
        <w:pStyle w:val="ListParagraph"/>
        <w:numPr>
          <w:ilvl w:val="0"/>
          <w:numId w:val="9"/>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CD1803">
        <w:rPr>
          <w:rFonts w:eastAsia="Times New Roman" w:cs="Arial"/>
          <w:color w:val="000000"/>
        </w:rPr>
        <w:t>On Windows, using Visual Studio (VS)</w:t>
      </w:r>
    </w:p>
    <w:p w14:paraId="55DD9AE0" w14:textId="77777777" w:rsidR="00DD31F3" w:rsidRPr="00CD180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lastRenderedPageBreak/>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14:paraId="318B6528" w14:textId="77777777" w:rsidR="00DD31F3" w:rsidRPr="00CD180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14:paraId="4BB48AF2" w14:textId="77777777" w:rsidR="00DD31F3" w:rsidRPr="00CD180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CD1803">
        <w:rPr>
          <w:rFonts w:eastAsia="Times New Roman" w:cs="Arial"/>
          <w:color w:val="000000"/>
        </w:rPr>
        <w:t>Right click on “Source Files”</w:t>
      </w:r>
    </w:p>
    <w:p w14:paraId="68433077" w14:textId="77777777" w:rsidR="00DD31F3" w:rsidRPr="00CD180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CD1803">
        <w:rPr>
          <w:rFonts w:eastAsia="Times New Roman" w:cs="Arial"/>
          <w:color w:val="000000"/>
        </w:rPr>
        <w:t>Select “Add/Existing Item”</w:t>
      </w:r>
    </w:p>
    <w:p w14:paraId="74A73B2A" w14:textId="77777777" w:rsidR="00DD31F3" w:rsidRPr="00CD180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14:paraId="4E95B6B7" w14:textId="77777777" w:rsidR="00DD31F3" w:rsidRPr="00CD1803" w:rsidRDefault="00DD31F3" w:rsidP="00BA3B35">
      <w:pPr>
        <w:pStyle w:val="ListParagraph"/>
        <w:numPr>
          <w:ilvl w:val="0"/>
          <w:numId w:val="7"/>
        </w:numPr>
        <w:autoSpaceDE/>
        <w:autoSpaceDN/>
        <w:adjustRightInd/>
        <w:spacing w:after="0"/>
        <w:contextualSpacing w:val="0"/>
        <w:jc w:val="left"/>
        <w:textAlignment w:val="baseline"/>
        <w:rPr>
          <w:rFonts w:eastAsia="Times New Roman" w:cs="Arial"/>
          <w:color w:val="000000"/>
        </w:rPr>
      </w:pPr>
      <w:r w:rsidRPr="00CD1803">
        <w:rPr>
          <w:rFonts w:eastAsia="Times New Roman" w:cs="Arial"/>
          <w:color w:val="000000"/>
        </w:rPr>
        <w:t>Click on “Ok”</w:t>
      </w:r>
    </w:p>
    <w:p w14:paraId="608F5914" w14:textId="77777777" w:rsidR="00DD31F3" w:rsidRPr="00CD180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14:paraId="765942DB" w14:textId="77777777" w:rsidR="00DD31F3" w:rsidRPr="00CD1803" w:rsidRDefault="00DD31F3" w:rsidP="00BA3B35">
      <w:pPr>
        <w:pStyle w:val="ListParagraph"/>
        <w:numPr>
          <w:ilvl w:val="0"/>
          <w:numId w:val="9"/>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14:paraId="5966CFA8" w14:textId="77777777" w:rsidR="00DD31F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14:paraId="583942DC" w14:textId="77777777" w:rsidR="00DD31F3" w:rsidRDefault="00DD31F3" w:rsidP="00BA3B35">
      <w:pPr>
        <w:spacing w:before="120" w:after="0"/>
        <w:ind w:left="1440"/>
        <w:jc w:val="left"/>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14:paraId="27C6E22B" w14:textId="77777777" w:rsidR="00DD31F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14:paraId="13DF42D9" w14:textId="77777777" w:rsidR="00DD31F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14:paraId="77142D49" w14:textId="77777777" w:rsidR="00DD31F3" w:rsidRPr="003B4152" w:rsidRDefault="00DD31F3" w:rsidP="00BA3B35">
      <w:pPr>
        <w:pStyle w:val="ListParagraph"/>
        <w:numPr>
          <w:ilvl w:val="0"/>
          <w:numId w:val="7"/>
        </w:numPr>
        <w:autoSpaceDE/>
        <w:autoSpaceDN/>
        <w:adjustRightInd/>
        <w:spacing w:after="0"/>
        <w:contextualSpacing w:val="0"/>
        <w:jc w:val="left"/>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14:paraId="5C1A3B09" w14:textId="77777777" w:rsidR="00DD31F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Type the following to run and test the execution:</w:t>
      </w:r>
    </w:p>
    <w:p w14:paraId="7557A94C" w14:textId="77777777" w:rsidR="00DD31F3" w:rsidRPr="00CD1803" w:rsidRDefault="00DD31F3" w:rsidP="00BA3B35">
      <w:pPr>
        <w:spacing w:before="120" w:after="0"/>
        <w:ind w:left="1440"/>
        <w:jc w:val="left"/>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14:paraId="3F06D16E" w14:textId="77777777" w:rsidR="00DD31F3" w:rsidRPr="00005C0F" w:rsidRDefault="00DD31F3" w:rsidP="00BA3B35">
      <w:pPr>
        <w:pStyle w:val="Heading2"/>
        <w:jc w:val="left"/>
      </w:pPr>
      <w:r w:rsidRPr="00005C0F">
        <w:t xml:space="preserve">Step 2: </w:t>
      </w:r>
      <w:r w:rsidRPr="00DD31F3">
        <w:t>Create</w:t>
      </w:r>
      <w:r w:rsidRPr="00005C0F">
        <w:t xml:space="preserve"> the Modules</w:t>
      </w:r>
    </w:p>
    <w:p w14:paraId="039D3684" w14:textId="77777777" w:rsidR="00DD31F3" w:rsidRDefault="00DD31F3" w:rsidP="00BA3B35">
      <w:pPr>
        <w:pStyle w:val="ListParagraph"/>
        <w:numPr>
          <w:ilvl w:val="0"/>
          <w:numId w:val="10"/>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CD1803">
        <w:rPr>
          <w:rFonts w:eastAsia="Times New Roman" w:cs="Arial"/>
          <w:color w:val="000000"/>
        </w:rPr>
        <w:t>On Windows, using Visual Studio (VS)</w:t>
      </w:r>
    </w:p>
    <w:p w14:paraId="4141195B" w14:textId="77777777" w:rsidR="00DD31F3" w:rsidRDefault="00DD31F3" w:rsidP="00BA3B35">
      <w:pPr>
        <w:jc w:val="left"/>
      </w:pPr>
      <w:r>
        <w:t>In solution explorer, add three new modules to your project:</w:t>
      </w:r>
    </w:p>
    <w:p w14:paraId="797682C2" w14:textId="77777777" w:rsidR="00DD31F3" w:rsidRPr="003B4152" w:rsidRDefault="00DD31F3" w:rsidP="00BA3B35">
      <w:pPr>
        <w:pStyle w:val="ListParagraph"/>
        <w:numPr>
          <w:ilvl w:val="0"/>
          <w:numId w:val="7"/>
        </w:numPr>
        <w:tabs>
          <w:tab w:val="clear" w:pos="1800"/>
          <w:tab w:val="left" w:pos="360"/>
          <w:tab w:val="left" w:pos="2340"/>
        </w:tabs>
        <w:autoSpaceDE/>
        <w:autoSpaceDN/>
        <w:adjustRightInd/>
        <w:spacing w:before="100" w:beforeAutospacing="1" w:after="100" w:afterAutospacing="1"/>
        <w:ind w:left="360"/>
        <w:jc w:val="left"/>
        <w:textAlignment w:val="baseline"/>
        <w:rPr>
          <w:rFonts w:eastAsia="Times New Roman" w:cs="Arial"/>
          <w:color w:val="000000"/>
        </w:rPr>
      </w:pPr>
      <w:r w:rsidRPr="003B4152">
        <w:rPr>
          <w:rStyle w:val="CodeInline"/>
          <w:rFonts w:eastAsiaTheme="minorHAnsi"/>
        </w:rPr>
        <w:t>SeneGraph</w:t>
      </w:r>
    </w:p>
    <w:p w14:paraId="52835059" w14:textId="77777777" w:rsidR="00DD31F3" w:rsidRPr="003B4152" w:rsidRDefault="00DD31F3" w:rsidP="00BA3B35">
      <w:pPr>
        <w:pStyle w:val="ListParagraph"/>
        <w:numPr>
          <w:ilvl w:val="0"/>
          <w:numId w:val="7"/>
        </w:numPr>
        <w:tabs>
          <w:tab w:val="clear" w:pos="1800"/>
          <w:tab w:val="left" w:pos="360"/>
          <w:tab w:val="left" w:pos="2340"/>
        </w:tabs>
        <w:autoSpaceDE/>
        <w:autoSpaceDN/>
        <w:adjustRightInd/>
        <w:spacing w:before="100" w:beforeAutospacing="1" w:after="100" w:afterAutospacing="1"/>
        <w:ind w:left="360"/>
        <w:jc w:val="left"/>
        <w:textAlignment w:val="baseline"/>
        <w:rPr>
          <w:rFonts w:eastAsia="Times New Roman" w:cs="Arial"/>
          <w:color w:val="000000"/>
        </w:rPr>
      </w:pPr>
      <w:r w:rsidRPr="003B4152">
        <w:rPr>
          <w:rStyle w:val="CodeInline"/>
          <w:rFonts w:eastAsiaTheme="minorHAnsi"/>
        </w:rPr>
        <w:t>Graph</w:t>
      </w:r>
    </w:p>
    <w:p w14:paraId="12AE5A8D" w14:textId="3EB5422F" w:rsidR="00DD31F3" w:rsidRPr="003B4152" w:rsidRDefault="00DD31F3" w:rsidP="00BA3B35">
      <w:pPr>
        <w:pStyle w:val="ListParagraph"/>
        <w:numPr>
          <w:ilvl w:val="0"/>
          <w:numId w:val="7"/>
        </w:numPr>
        <w:tabs>
          <w:tab w:val="clear" w:pos="1800"/>
          <w:tab w:val="left" w:pos="360"/>
          <w:tab w:val="left" w:pos="2340"/>
        </w:tabs>
        <w:autoSpaceDE/>
        <w:autoSpaceDN/>
        <w:adjustRightInd/>
        <w:spacing w:before="100" w:beforeAutospacing="1" w:after="100" w:afterAutospacing="1"/>
        <w:ind w:left="360"/>
        <w:jc w:val="left"/>
        <w:textAlignment w:val="baseline"/>
        <w:rPr>
          <w:rFonts w:eastAsia="Times New Roman" w:cs="Arial"/>
          <w:color w:val="000000"/>
        </w:rPr>
      </w:pPr>
      <w:r w:rsidRPr="003B4152">
        <w:rPr>
          <w:rStyle w:val="CodeInline"/>
          <w:rFonts w:eastAsiaTheme="minorHAnsi"/>
        </w:rPr>
        <w:t>Tools</w:t>
      </w:r>
    </w:p>
    <w:p w14:paraId="45D47C22" w14:textId="07E02660" w:rsidR="00DD31F3" w:rsidRPr="007513D9" w:rsidRDefault="00DD31F3" w:rsidP="00BA3B35">
      <w:pPr>
        <w:jc w:val="left"/>
      </w:pPr>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w:t>
      </w:r>
      <w:proofErr w:type="spellStart"/>
      <w:r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r w:rsidR="008A6205">
        <w:t xml:space="preserve"> </w:t>
      </w:r>
    </w:p>
    <w:p w14:paraId="03AB04F0" w14:textId="77777777" w:rsidR="00DD31F3" w:rsidRPr="002B433B" w:rsidRDefault="00DD31F3" w:rsidP="00BA3B35">
      <w:pPr>
        <w:pStyle w:val="ListParagraph"/>
        <w:numPr>
          <w:ilvl w:val="0"/>
          <w:numId w:val="7"/>
        </w:numPr>
        <w:tabs>
          <w:tab w:val="clear" w:pos="1800"/>
          <w:tab w:val="num" w:pos="360"/>
        </w:tabs>
        <w:autoSpaceDE/>
        <w:autoSpaceDN/>
        <w:adjustRightInd/>
        <w:spacing w:before="120" w:after="0"/>
        <w:ind w:left="360"/>
        <w:contextualSpacing w:val="0"/>
        <w:jc w:val="left"/>
        <w:textAlignment w:val="baseline"/>
        <w:rPr>
          <w:rFonts w:eastAsia="Times New Roman" w:cs="Arial"/>
          <w:color w:val="000000"/>
        </w:rPr>
      </w:pPr>
      <w:r w:rsidRPr="002B433B">
        <w:rPr>
          <w:rFonts w:eastAsia="Times New Roman" w:cs="Arial"/>
          <w:color w:val="000000"/>
        </w:rPr>
        <w:lastRenderedPageBreak/>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14:paraId="52E923D5" w14:textId="77777777" w:rsidR="00DD31F3" w:rsidRPr="002B433B" w:rsidRDefault="00DD31F3" w:rsidP="00BA3B35">
      <w:pPr>
        <w:pStyle w:val="ListParagraph"/>
        <w:numPr>
          <w:ilvl w:val="0"/>
          <w:numId w:val="7"/>
        </w:numPr>
        <w:tabs>
          <w:tab w:val="clear" w:pos="1800"/>
          <w:tab w:val="num" w:pos="360"/>
        </w:tabs>
        <w:autoSpaceDE/>
        <w:autoSpaceDN/>
        <w:adjustRightInd/>
        <w:spacing w:before="120" w:after="0"/>
        <w:ind w:left="360"/>
        <w:contextualSpacing w:val="0"/>
        <w:jc w:val="left"/>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14:paraId="55108881" w14:textId="77777777" w:rsidR="00DD31F3" w:rsidRDefault="00DD31F3" w:rsidP="00BA3B35">
      <w:pPr>
        <w:spacing w:before="120" w:after="0"/>
        <w:jc w:val="left"/>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14:paraId="7651ACCE" w14:textId="7B136990" w:rsidR="00DD31F3" w:rsidRPr="00CC5047" w:rsidRDefault="00DD31F3" w:rsidP="00BA3B35">
      <w:pPr>
        <w:pStyle w:val="ListParagraph"/>
        <w:numPr>
          <w:ilvl w:val="0"/>
          <w:numId w:val="7"/>
        </w:numPr>
        <w:tabs>
          <w:tab w:val="clear" w:pos="1800"/>
          <w:tab w:val="num" w:pos="360"/>
        </w:tabs>
        <w:autoSpaceDE/>
        <w:autoSpaceDN/>
        <w:adjustRightInd/>
        <w:spacing w:before="120" w:after="0"/>
        <w:ind w:left="360"/>
        <w:contextualSpacing w:val="0"/>
        <w:jc w:val="left"/>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proofErr w:type="gramStart"/>
      <w:r w:rsidRPr="00CC5047">
        <w:rPr>
          <w:rStyle w:val="CodeInline"/>
          <w:rFonts w:eastAsiaTheme="minorHAnsi"/>
        </w:rPr>
        <w:t>)</w:t>
      </w:r>
      <w:r w:rsidR="00174C63">
        <w:rPr>
          <w:rFonts w:eastAsia="Times New Roman" w:cs="Arial"/>
          <w:color w:val="000000"/>
        </w:rPr>
        <w:t>,</w:t>
      </w:r>
      <w:proofErr w:type="spellStart"/>
      <w:r w:rsidR="00174C63">
        <w:rPr>
          <w:rStyle w:val="CodeInline"/>
          <w:rFonts w:eastAsiaTheme="minorHAnsi"/>
        </w:rPr>
        <w:t>goBack</w:t>
      </w:r>
      <w:proofErr w:type="spellEnd"/>
      <w:proofErr w:type="gramEnd"/>
      <w:r w:rsidR="00174C63" w:rsidRPr="00CC5047">
        <w:rPr>
          <w:rStyle w:val="CodeInline"/>
          <w:rFonts w:eastAsiaTheme="minorHAnsi"/>
        </w:rPr>
        <w:t>()</w:t>
      </w:r>
      <w:r w:rsidR="00174C63">
        <w:rPr>
          <w:rFonts w:eastAsia="Times New Roman" w:cs="Arial"/>
          <w:color w:val="000000"/>
        </w:rPr>
        <w:t xml:space="preserve">, </w:t>
      </w:r>
      <w:r w:rsidR="00174C63">
        <w:rPr>
          <w:rStyle w:val="CodeInline"/>
          <w:rFonts w:eastAsiaTheme="minorHAnsi"/>
        </w:rPr>
        <w:t>line</w:t>
      </w:r>
      <w:r w:rsidR="00174C63" w:rsidRPr="00CC5047">
        <w:rPr>
          <w:rStyle w:val="CodeInline"/>
          <w:rFonts w:eastAsiaTheme="minorHAnsi"/>
        </w:rPr>
        <w:t>()</w:t>
      </w:r>
      <w:r w:rsidR="00174C63">
        <w:rPr>
          <w:rFonts w:eastAsia="Times New Roman" w:cs="Arial"/>
          <w:color w:val="000000"/>
        </w:rPr>
        <w:t>, a</w:t>
      </w:r>
      <w:r w:rsidRPr="00CC5047">
        <w:rPr>
          <w:rFonts w:eastAsia="Times New Roman" w:cs="Arial"/>
          <w:color w:val="000000"/>
        </w:rPr>
        <w:t xml:space="preserve">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14:paraId="365F42EA" w14:textId="77777777" w:rsidR="00DD31F3" w:rsidRPr="007513D9" w:rsidRDefault="00DD31F3" w:rsidP="00BA3B35">
      <w:pPr>
        <w:spacing w:before="120"/>
        <w:ind w:left="360"/>
        <w:jc w:val="left"/>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14:paraId="7F96CA05" w14:textId="77777777" w:rsidR="00DD31F3" w:rsidRDefault="00DD31F3"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jc w:val="left"/>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14:paraId="56D118CD" w14:textId="77777777" w:rsidR="00DD31F3" w:rsidRPr="00CC5047" w:rsidRDefault="00DD31F3"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jc w:val="left"/>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00265C8C" w:rsidRPr="003F6D4A">
        <w:rPr>
          <w:rFonts w:ascii="Consolas" w:hAnsi="Consolas" w:cs="Consolas"/>
          <w:bCs/>
          <w:noProof/>
          <w:color w:val="808080" w:themeColor="background1" w:themeShade="80"/>
          <w:sz w:val="20"/>
          <w:szCs w:val="24"/>
          <w:lang w:eastAsia="zh-CN"/>
        </w:rPr>
        <w:t>&lt;ENTER&gt;</w:t>
      </w:r>
    </w:p>
    <w:p w14:paraId="2EB15B66" w14:textId="77777777" w:rsidR="00DD31F3" w:rsidRPr="00CC5047" w:rsidRDefault="00DD31F3"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jc w:val="left"/>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14:paraId="650C133F" w14:textId="3457E967" w:rsidR="00DD31F3" w:rsidRPr="00CC5047" w:rsidRDefault="00DD31F3" w:rsidP="00BA3B35">
      <w:pPr>
        <w:pStyle w:val="ListParagraph"/>
        <w:numPr>
          <w:ilvl w:val="0"/>
          <w:numId w:val="8"/>
        </w:numPr>
        <w:autoSpaceDE/>
        <w:autoSpaceDN/>
        <w:adjustRightInd/>
        <w:spacing w:before="100" w:beforeAutospacing="1" w:after="100" w:afterAutospacing="1"/>
        <w:jc w:val="left"/>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w:t>
      </w:r>
      <w:r w:rsidR="00A73754">
        <w:rPr>
          <w:rFonts w:eastAsia="Times New Roman" w:cs="Arial"/>
          <w:color w:val="000000"/>
        </w:rPr>
        <w:t>s</w:t>
      </w:r>
      <w:r w:rsidRPr="00CC5047">
        <w:rPr>
          <w:rFonts w:eastAsia="Times New Roman" w:cs="Arial"/>
          <w:color w:val="000000"/>
        </w:rPr>
        <w:t xml:space="preserve"> for </w:t>
      </w:r>
      <w:r w:rsidRPr="001A0A2A">
        <w:rPr>
          <w:rStyle w:val="CodeInline"/>
          <w:rFonts w:eastAsiaTheme="minorHAnsi"/>
        </w:rPr>
        <w:t>MAX_NO_OF_SAMPLES</w:t>
      </w:r>
      <w:r w:rsidRPr="00CC5047">
        <w:rPr>
          <w:rFonts w:eastAsia="Times New Roman" w:cs="Arial"/>
          <w:color w:val="000000"/>
        </w:rPr>
        <w:t xml:space="preserve"> </w:t>
      </w:r>
      <w:r w:rsidR="00A73754">
        <w:rPr>
          <w:rFonts w:eastAsia="Times New Roman" w:cs="Arial"/>
          <w:color w:val="000000"/>
        </w:rPr>
        <w:t xml:space="preserve">and </w:t>
      </w:r>
      <w:r w:rsidR="00A73754" w:rsidRPr="00A73754">
        <w:rPr>
          <w:rStyle w:val="CodeInline"/>
          <w:rFonts w:eastAsiaTheme="minorHAnsi"/>
        </w:rPr>
        <w:t>GRAPH_WIDTH</w:t>
      </w:r>
      <w:r w:rsidR="00A73754" w:rsidRPr="00CC5047">
        <w:rPr>
          <w:rFonts w:eastAsia="Times New Roman" w:cs="Arial"/>
          <w:color w:val="000000"/>
        </w:rPr>
        <w:t xml:space="preserve"> </w:t>
      </w:r>
      <w:r w:rsidRPr="00CC5047">
        <w:rPr>
          <w:rFonts w:eastAsia="Times New Roman" w:cs="Arial"/>
          <w:color w:val="000000"/>
        </w:rPr>
        <w:t xml:space="preserve">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14:paraId="1B4B44C3" w14:textId="77777777" w:rsidR="00DD31F3" w:rsidRDefault="00DD31F3" w:rsidP="00BA3B35">
      <w:pPr>
        <w:spacing w:before="120"/>
        <w:ind w:left="360"/>
        <w:jc w:val="left"/>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14:paraId="31999D65" w14:textId="77777777" w:rsidR="00265C8C" w:rsidRDefault="00DD31F3" w:rsidP="00BA3B35">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jc w:val="left"/>
        <w:rPr>
          <w:rFonts w:cstheme="minorHAnsi"/>
        </w:rPr>
      </w:pPr>
      <w:r w:rsidRPr="00D13E3D">
        <w:rPr>
          <w:rFonts w:cstheme="minorHAnsi"/>
          <w:b/>
          <w:smallCaps/>
          <w:color w:val="C45911" w:themeColor="accent2" w:themeShade="BF"/>
        </w:rPr>
        <w:lastRenderedPageBreak/>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14:paraId="6D37FA24" w14:textId="77777777" w:rsidR="00265C8C" w:rsidRDefault="00DD31F3" w:rsidP="00BA3B35">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jc w:val="left"/>
        <w:rPr>
          <w:rFonts w:cstheme="minorHAnsi"/>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00265C8C" w:rsidRPr="003F6D4A">
        <w:rPr>
          <w:rFonts w:ascii="Consolas" w:hAnsi="Consolas" w:cs="Consolas"/>
          <w:bCs/>
          <w:noProof/>
          <w:color w:val="808080" w:themeColor="background1" w:themeShade="80"/>
          <w:sz w:val="20"/>
          <w:szCs w:val="24"/>
          <w:lang w:eastAsia="zh-CN"/>
        </w:rPr>
        <w:t>&lt;ENTER&gt;</w:t>
      </w:r>
    </w:p>
    <w:p w14:paraId="178417BD" w14:textId="77777777" w:rsidR="00DD31F3" w:rsidRPr="00CC5047" w:rsidRDefault="00DD31F3" w:rsidP="00BA3B35">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jc w:val="left"/>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14:paraId="418F6D6D" w14:textId="533C73CB" w:rsidR="00DD31F3" w:rsidRPr="00CC5047" w:rsidRDefault="00DD31F3" w:rsidP="00BA3B35">
      <w:pPr>
        <w:pStyle w:val="ListParagraph"/>
        <w:numPr>
          <w:ilvl w:val="0"/>
          <w:numId w:val="8"/>
        </w:numPr>
        <w:autoSpaceDE/>
        <w:autoSpaceDN/>
        <w:adjustRightInd/>
        <w:spacing w:before="100" w:beforeAutospacing="1" w:after="100" w:afterAutospacing="1"/>
        <w:jc w:val="left"/>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w:t>
      </w:r>
      <w:r w:rsidR="00174C63">
        <w:rPr>
          <w:rFonts w:eastAsia="Times New Roman" w:cs="Arial"/>
          <w:color w:val="000000"/>
        </w:rPr>
        <w:t xml:space="preserve">and </w:t>
      </w:r>
      <w:r w:rsidR="00174C63">
        <w:rPr>
          <w:rStyle w:val="CodeInline"/>
          <w:rFonts w:eastAsiaTheme="minorHAnsi"/>
        </w:rPr>
        <w:t>samplesFirst</w:t>
      </w:r>
      <w:r w:rsidR="00174C63" w:rsidRPr="001A0A2A">
        <w:rPr>
          <w:rStyle w:val="CodeInline"/>
          <w:rFonts w:eastAsiaTheme="minorHAnsi"/>
        </w:rPr>
        <w:t>()</w:t>
      </w:r>
      <w:r w:rsidR="00174C63">
        <w:rPr>
          <w:rStyle w:val="CodeInline"/>
          <w:rFonts w:eastAsiaTheme="minorHAnsi"/>
        </w:rPr>
        <w:t xml:space="preserve"> </w:t>
      </w:r>
      <w:r w:rsidRPr="00CC5047">
        <w:rPr>
          <w:rFonts w:eastAsia="Times New Roman" w:cs="Arial"/>
          <w:color w:val="000000"/>
        </w:rPr>
        <w:t>function</w:t>
      </w:r>
      <w:r w:rsidR="00174C63">
        <w:rPr>
          <w:rFonts w:eastAsia="Times New Roman" w:cs="Arial"/>
          <w:color w:val="000000"/>
        </w:rPr>
        <w:t>s</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14:paraId="3665B82E" w14:textId="77777777" w:rsidR="00DD31F3" w:rsidRPr="001A0A2A" w:rsidRDefault="00DD31F3" w:rsidP="00BA3B35">
      <w:pPr>
        <w:spacing w:before="120" w:after="0"/>
        <w:jc w:val="left"/>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14:paraId="77577E6C" w14:textId="77777777" w:rsidR="00DD31F3" w:rsidRPr="001A0A2A" w:rsidRDefault="00DD31F3" w:rsidP="00BA3B35">
      <w:pPr>
        <w:spacing w:before="120" w:after="100" w:afterAutospacing="1"/>
        <w:jc w:val="left"/>
      </w:pPr>
      <w:r w:rsidRPr="001A0A2A">
        <w:t>Compile and run the project (as you did before) and make sure everything</w:t>
      </w:r>
      <w:r>
        <w:t xml:space="preserve"> works.</w:t>
      </w:r>
    </w:p>
    <w:p w14:paraId="7299DA89" w14:textId="77777777" w:rsidR="00DD31F3" w:rsidRPr="00CD1803" w:rsidRDefault="00DD31F3" w:rsidP="00BA3B35">
      <w:pPr>
        <w:pStyle w:val="ListParagraph"/>
        <w:numPr>
          <w:ilvl w:val="0"/>
          <w:numId w:val="10"/>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14:paraId="1361A9CA" w14:textId="77777777" w:rsidR="00DD31F3" w:rsidRPr="001A0A2A" w:rsidRDefault="00DD31F3" w:rsidP="00BA3B35">
      <w:pPr>
        <w:spacing w:before="120" w:after="0"/>
        <w:jc w:val="left"/>
      </w:pPr>
      <w:r w:rsidRPr="001A0A2A">
        <w:t>Upload the five files to your matrix account and compile the source code using the following command.</w:t>
      </w:r>
    </w:p>
    <w:p w14:paraId="24BB7324" w14:textId="77777777" w:rsidR="00DD31F3" w:rsidRPr="001A0A2A" w:rsidRDefault="00DD31F3" w:rsidP="00BA3B35">
      <w:pPr>
        <w:spacing w:before="100" w:beforeAutospacing="1" w:after="100" w:afterAutospacing="1"/>
        <w:jc w:val="left"/>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00265C8C" w:rsidRPr="003F6D4A">
        <w:rPr>
          <w:rFonts w:ascii="Consolas" w:hAnsi="Consolas" w:cs="Consolas"/>
          <w:bCs/>
          <w:noProof/>
          <w:color w:val="808080" w:themeColor="background1" w:themeShade="80"/>
          <w:sz w:val="20"/>
          <w:szCs w:val="24"/>
          <w:lang w:eastAsia="zh-CN"/>
        </w:rPr>
        <w:t>&lt;ENTER&gt;</w:t>
      </w:r>
    </w:p>
    <w:p w14:paraId="463CEDDD" w14:textId="1FA27778" w:rsidR="00DD31F3" w:rsidRDefault="00DD31F3" w:rsidP="00BA3B35">
      <w:pPr>
        <w:spacing w:before="120" w:after="0"/>
        <w:jc w:val="left"/>
      </w:pPr>
      <w:r w:rsidRPr="001A0A2A">
        <w:t>Run the program and make sure that everything works properly.</w:t>
      </w:r>
    </w:p>
    <w:p w14:paraId="2A7E238F" w14:textId="77777777" w:rsidR="00DD31F3" w:rsidRPr="001A0A2A" w:rsidRDefault="00DD31F3" w:rsidP="00BA3B35">
      <w:pPr>
        <w:spacing w:before="100" w:beforeAutospacing="1" w:after="100" w:afterAutospacing="1" w:line="360" w:lineRule="auto"/>
        <w:jc w:val="left"/>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14:paraId="4DEAAD18" w14:textId="57D08FF2"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+---Welcome to SDDS SeneGraph---+</w:t>
      </w:r>
    </w:p>
    <w:p w14:paraId="3EFF3FDF"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614212CB"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No Of Samples: 0         |</w:t>
      </w:r>
    </w:p>
    <w:p w14:paraId="3ED7EC35"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7C8D8DC2"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1- Set Number of Samples |</w:t>
      </w:r>
    </w:p>
    <w:p w14:paraId="5D8449E1"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2- Enter Samples         |</w:t>
      </w:r>
    </w:p>
    <w:p w14:paraId="37132710"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3- Graphs                |</w:t>
      </w:r>
    </w:p>
    <w:p w14:paraId="74CE60FC"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0- Exit                  |</w:t>
      </w:r>
    </w:p>
    <w:p w14:paraId="2C6B8B06" w14:textId="6C203050"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xml:space="preserve">\ &gt; </w:t>
      </w:r>
      <w:r w:rsidRPr="00F00B5F">
        <w:rPr>
          <w:rFonts w:ascii="Consolas" w:eastAsia="Times New Roman" w:hAnsi="Consolas" w:cs="Courier New"/>
          <w:b/>
          <w:noProof/>
          <w:color w:val="FF0000"/>
          <w:sz w:val="20"/>
          <w:szCs w:val="20"/>
        </w:rPr>
        <w:t>1</w:t>
      </w:r>
      <w:r w:rsidRPr="00F00B5F">
        <w:rPr>
          <w:rFonts w:ascii="Consolas" w:eastAsia="Times New Roman" w:hAnsi="Consolas" w:cs="Courier New"/>
          <w:bCs/>
          <w:noProof/>
          <w:sz w:val="20"/>
          <w:szCs w:val="20"/>
        </w:rPr>
        <w:t xml:space="preserve">                      /</w:t>
      </w:r>
    </w:p>
    <w:p w14:paraId="34C1392D"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xml:space="preserve">Enter number of available samples: </w:t>
      </w:r>
      <w:r w:rsidRPr="00F00B5F">
        <w:rPr>
          <w:rFonts w:ascii="Consolas" w:eastAsia="Times New Roman" w:hAnsi="Consolas" w:cs="Courier New"/>
          <w:b/>
          <w:noProof/>
          <w:color w:val="FF0000"/>
          <w:sz w:val="20"/>
          <w:szCs w:val="20"/>
        </w:rPr>
        <w:t>3</w:t>
      </w:r>
    </w:p>
    <w:p w14:paraId="73BB3E93"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715C7553"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No Of Samples: 3         |</w:t>
      </w:r>
    </w:p>
    <w:p w14:paraId="030DEEF6"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489505F2"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1- Set Number of Samples |</w:t>
      </w:r>
    </w:p>
    <w:p w14:paraId="1811DFB3"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2- Enter Samples         |</w:t>
      </w:r>
    </w:p>
    <w:p w14:paraId="00BF84C9"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3- Graphs                |</w:t>
      </w:r>
    </w:p>
    <w:p w14:paraId="4E55D3AF"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0- Exit                  |</w:t>
      </w:r>
    </w:p>
    <w:p w14:paraId="4DA6B10C" w14:textId="5F51D7E9"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xml:space="preserve">\ &gt; </w:t>
      </w:r>
      <w:r w:rsidRPr="00F00B5F">
        <w:rPr>
          <w:rFonts w:ascii="Consolas" w:eastAsia="Times New Roman" w:hAnsi="Consolas" w:cs="Courier New"/>
          <w:b/>
          <w:noProof/>
          <w:color w:val="FF0000"/>
          <w:sz w:val="20"/>
          <w:szCs w:val="20"/>
        </w:rPr>
        <w:t>2</w:t>
      </w:r>
      <w:r w:rsidRPr="00F00B5F">
        <w:rPr>
          <w:rFonts w:ascii="Consolas" w:eastAsia="Times New Roman" w:hAnsi="Consolas" w:cs="Courier New"/>
          <w:bCs/>
          <w:noProof/>
          <w:sz w:val="20"/>
          <w:szCs w:val="20"/>
        </w:rPr>
        <w:t xml:space="preserve">                      /</w:t>
      </w:r>
    </w:p>
    <w:p w14:paraId="0EE301D0"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xml:space="preserve">Please enter the sample values: </w:t>
      </w:r>
    </w:p>
    <w:p w14:paraId="35C943FB"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0541CF9A" w14:textId="662677AB"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lastRenderedPageBreak/>
        <w:t xml:space="preserve">\ 1/3 : </w:t>
      </w:r>
      <w:r w:rsidRPr="00F00B5F">
        <w:rPr>
          <w:rFonts w:ascii="Consolas" w:eastAsia="Times New Roman" w:hAnsi="Consolas" w:cs="Courier New"/>
          <w:b/>
          <w:noProof/>
          <w:color w:val="FF0000"/>
          <w:sz w:val="20"/>
          <w:szCs w:val="20"/>
        </w:rPr>
        <w:t>40</w:t>
      </w:r>
      <w:r w:rsidRPr="00F00B5F">
        <w:rPr>
          <w:rFonts w:ascii="Consolas" w:eastAsia="Times New Roman" w:hAnsi="Consolas" w:cs="Courier New"/>
          <w:bCs/>
          <w:noProof/>
          <w:sz w:val="20"/>
          <w:szCs w:val="20"/>
        </w:rPr>
        <w:t xml:space="preserve">                 /</w:t>
      </w:r>
    </w:p>
    <w:p w14:paraId="48C5EB23"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6BDA6D49" w14:textId="61D4EAB9"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xml:space="preserve">\ 2/3 : </w:t>
      </w:r>
      <w:r w:rsidRPr="00F00B5F">
        <w:rPr>
          <w:rFonts w:ascii="Consolas" w:eastAsia="Times New Roman" w:hAnsi="Consolas" w:cs="Courier New"/>
          <w:b/>
          <w:noProof/>
          <w:color w:val="FF0000"/>
          <w:sz w:val="20"/>
          <w:szCs w:val="20"/>
        </w:rPr>
        <w:t>60</w:t>
      </w:r>
      <w:r w:rsidRPr="00F00B5F">
        <w:rPr>
          <w:rFonts w:ascii="Consolas" w:eastAsia="Times New Roman" w:hAnsi="Consolas" w:cs="Courier New"/>
          <w:bCs/>
          <w:noProof/>
          <w:sz w:val="20"/>
          <w:szCs w:val="20"/>
        </w:rPr>
        <w:t xml:space="preserve">                 /</w:t>
      </w:r>
    </w:p>
    <w:p w14:paraId="359F85FA"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43E3966C" w14:textId="415108C6"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xml:space="preserve">\ 3/3 : </w:t>
      </w:r>
      <w:r w:rsidRPr="00F00B5F">
        <w:rPr>
          <w:rFonts w:ascii="Consolas" w:eastAsia="Times New Roman" w:hAnsi="Consolas" w:cs="Courier New"/>
          <w:b/>
          <w:noProof/>
          <w:color w:val="FF0000"/>
          <w:sz w:val="20"/>
          <w:szCs w:val="20"/>
        </w:rPr>
        <w:t>80</w:t>
      </w:r>
      <w:r w:rsidRPr="00F00B5F">
        <w:rPr>
          <w:rFonts w:ascii="Consolas" w:eastAsia="Times New Roman" w:hAnsi="Consolas" w:cs="Courier New"/>
          <w:bCs/>
          <w:noProof/>
          <w:sz w:val="20"/>
          <w:szCs w:val="20"/>
        </w:rPr>
        <w:t xml:space="preserve">                 /</w:t>
      </w:r>
    </w:p>
    <w:p w14:paraId="0D0E7578"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7EBD33F6"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No Of Samples: 3         |</w:t>
      </w:r>
    </w:p>
    <w:p w14:paraId="3B7F6D7D"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22981779"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1- Set Number of Samples |</w:t>
      </w:r>
    </w:p>
    <w:p w14:paraId="3FC9463D"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2- Enter Samples         |</w:t>
      </w:r>
    </w:p>
    <w:p w14:paraId="27985E5D"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3- Graphs                |</w:t>
      </w:r>
    </w:p>
    <w:p w14:paraId="1B68E536"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0- Exit                  |</w:t>
      </w:r>
    </w:p>
    <w:p w14:paraId="222E10C6" w14:textId="7FD9776F"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xml:space="preserve">\ &gt; </w:t>
      </w:r>
      <w:r w:rsidRPr="00F00B5F">
        <w:rPr>
          <w:rFonts w:ascii="Consolas" w:eastAsia="Times New Roman" w:hAnsi="Consolas" w:cs="Courier New"/>
          <w:b/>
          <w:noProof/>
          <w:color w:val="FF0000"/>
          <w:sz w:val="20"/>
          <w:szCs w:val="20"/>
        </w:rPr>
        <w:t>3</w:t>
      </w:r>
      <w:r w:rsidRPr="00F00B5F">
        <w:rPr>
          <w:rFonts w:ascii="Consolas" w:eastAsia="Times New Roman" w:hAnsi="Consolas" w:cs="Courier New"/>
          <w:bCs/>
          <w:noProof/>
          <w:sz w:val="20"/>
          <w:szCs w:val="20"/>
        </w:rPr>
        <w:t xml:space="preserve">                      /</w:t>
      </w:r>
    </w:p>
    <w:p w14:paraId="5C4652B2" w14:textId="31FAEC83"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r>
        <w:rPr>
          <w:rFonts w:ascii="Consolas" w:eastAsia="Times New Roman" w:hAnsi="Consolas" w:cs="Courier New"/>
          <w:bCs/>
          <w:noProof/>
          <w:sz w:val="20"/>
          <w:szCs w:val="20"/>
        </w:rPr>
        <w:t xml:space="preserve"> Graph </w:t>
      </w:r>
      <w:r w:rsidRPr="00F00B5F">
        <w:rPr>
          <w:rFonts w:ascii="Consolas" w:eastAsia="Times New Roman" w:hAnsi="Consolas" w:cs="Courier New"/>
          <w:bCs/>
          <w:noProof/>
          <w:sz w:val="20"/>
          <w:szCs w:val="20"/>
        </w:rPr>
        <w:t xml:space="preserve">---------------------------------------------------------------+ </w:t>
      </w:r>
    </w:p>
    <w:p w14:paraId="10DF5D8B"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 40                                     |</w:t>
      </w:r>
    </w:p>
    <w:p w14:paraId="64146008"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 60                     |</w:t>
      </w:r>
    </w:p>
    <w:p w14:paraId="7CB4F822"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 80    |</w:t>
      </w:r>
    </w:p>
    <w:p w14:paraId="45A01967"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29FB515F"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296D71E5"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No Of Samples: 3         |</w:t>
      </w:r>
    </w:p>
    <w:p w14:paraId="66B7237F"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w:t>
      </w:r>
    </w:p>
    <w:p w14:paraId="1AD9C004"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1- Set Number of Samples |</w:t>
      </w:r>
    </w:p>
    <w:p w14:paraId="2EA81D1D"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2- Enter Samples         |</w:t>
      </w:r>
    </w:p>
    <w:p w14:paraId="0271BC34"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3- Graphs                |</w:t>
      </w:r>
    </w:p>
    <w:p w14:paraId="604DC21F" w14:textId="77777777"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0- Exit                  |</w:t>
      </w:r>
    </w:p>
    <w:p w14:paraId="221D180D" w14:textId="35DEA8E1" w:rsidR="00F00B5F" w:rsidRPr="00F00B5F" w:rsidRDefault="00F00B5F" w:rsidP="00F00B5F">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 xml:space="preserve">\ &gt; </w:t>
      </w:r>
      <w:r w:rsidRPr="00F00B5F">
        <w:rPr>
          <w:rFonts w:ascii="Consolas" w:eastAsia="Times New Roman" w:hAnsi="Consolas" w:cs="Courier New"/>
          <w:b/>
          <w:noProof/>
          <w:color w:val="FF0000"/>
          <w:sz w:val="20"/>
          <w:szCs w:val="20"/>
        </w:rPr>
        <w:t>0</w:t>
      </w:r>
      <w:r w:rsidRPr="00F00B5F">
        <w:rPr>
          <w:rFonts w:ascii="Consolas" w:eastAsia="Times New Roman" w:hAnsi="Consolas" w:cs="Courier New"/>
          <w:bCs/>
          <w:noProof/>
          <w:sz w:val="20"/>
          <w:szCs w:val="20"/>
        </w:rPr>
        <w:t xml:space="preserve">                      /</w:t>
      </w:r>
    </w:p>
    <w:p w14:paraId="4E5482D1" w14:textId="51306DB5" w:rsidR="00DD31F3" w:rsidRPr="001A0A2A" w:rsidRDefault="00F00B5F" w:rsidP="00F00B5F">
      <w:pPr>
        <w:shd w:val="clear" w:color="auto" w:fill="F8F8F8"/>
        <w:spacing w:before="100" w:beforeAutospacing="1" w:after="100" w:afterAutospacing="1"/>
        <w:contextualSpacing/>
        <w:jc w:val="left"/>
        <w:textAlignment w:val="baseline"/>
        <w:rPr>
          <w:rFonts w:ascii="Consolas" w:eastAsia="Times New Roman" w:hAnsi="Consolas" w:cs="Courier New"/>
          <w:bCs/>
          <w:noProof/>
          <w:sz w:val="20"/>
          <w:szCs w:val="20"/>
        </w:rPr>
      </w:pPr>
      <w:r w:rsidRPr="00F00B5F">
        <w:rPr>
          <w:rFonts w:ascii="Consolas" w:eastAsia="Times New Roman" w:hAnsi="Consolas" w:cs="Courier New"/>
          <w:bCs/>
          <w:noProof/>
          <w:sz w:val="20"/>
          <w:szCs w:val="20"/>
        </w:rPr>
        <w:t>Thanks for using SDDS SeneGraph</w:t>
      </w:r>
      <w:r w:rsidR="009D4437">
        <w:rPr>
          <w:rFonts w:ascii="Consolas" w:eastAsia="Times New Roman" w:hAnsi="Consolas" w:cs="Courier New"/>
          <w:bCs/>
          <w:noProof/>
          <w:sz w:val="20"/>
          <w:szCs w:val="20"/>
        </w:rPr>
        <w:t>To Be completed</w:t>
      </w:r>
    </w:p>
    <w:p w14:paraId="1B2B68B1" w14:textId="77777777" w:rsidR="00DD31F3" w:rsidRPr="00005C0F" w:rsidRDefault="00DD31F3" w:rsidP="00BA3B35">
      <w:pPr>
        <w:pStyle w:val="Heading2"/>
        <w:jc w:val="left"/>
      </w:pPr>
      <w:r w:rsidRPr="00005C0F">
        <w:t xml:space="preserve">In-Lab </w:t>
      </w:r>
      <w:r w:rsidRPr="00DD31F3">
        <w:t>Submission</w:t>
      </w:r>
      <w:r w:rsidRPr="00005C0F">
        <w:t xml:space="preserve"> (30%)</w:t>
      </w:r>
    </w:p>
    <w:p w14:paraId="5C834295" w14:textId="77777777" w:rsidR="00904DBE" w:rsidRDefault="00904DBE" w:rsidP="00904DBE">
      <w:r>
        <w:t>To test and demonstrate execution of your program use the same data as the output example above.</w:t>
      </w:r>
    </w:p>
    <w:p w14:paraId="329E32E9" w14:textId="77777777" w:rsidR="00904DBE" w:rsidRDefault="00904DBE" w:rsidP="00904DBE">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14:paraId="7A13D3E1" w14:textId="177345AF" w:rsidR="00904DBE" w:rsidRDefault="00904DBE" w:rsidP="00904DBE">
      <w:r>
        <w:t xml:space="preserve">Then, run the following script from your account (use your professor’s Seneca </w:t>
      </w:r>
      <w:proofErr w:type="spellStart"/>
      <w:r>
        <w:t>userid</w:t>
      </w:r>
      <w:proofErr w:type="spellEnd"/>
      <w:r>
        <w:t xml:space="preserve"> to replace </w:t>
      </w:r>
      <w:r w:rsidRPr="00B817BA">
        <w:rPr>
          <w:rStyle w:val="CodeInline"/>
          <w:rFonts w:eastAsiaTheme="minorHAnsi"/>
        </w:rPr>
        <w:t>profname.proflastname</w:t>
      </w:r>
      <w:r>
        <w:t xml:space="preserve">, and your section ID to replace </w:t>
      </w:r>
      <w:r w:rsidRPr="00904DBE">
        <w:rPr>
          <w:rStyle w:val="CodeInline"/>
          <w:rFonts w:eastAsiaTheme="minorHAnsi"/>
          <w:color w:val="FF0000"/>
        </w:rPr>
        <w:t>N</w:t>
      </w:r>
      <w:r w:rsidRPr="00904DBE">
        <w:rPr>
          <w:rStyle w:val="CodeInline"/>
          <w:rFonts w:eastAsiaTheme="minorHAnsi"/>
          <w:color w:val="FF0000"/>
        </w:rPr>
        <w:t>XX</w:t>
      </w:r>
      <w:r>
        <w:t xml:space="preserve">, i.e., </w:t>
      </w:r>
      <w:r>
        <w:t>N</w:t>
      </w:r>
      <w:r>
        <w:t xml:space="preserve">AA, </w:t>
      </w:r>
      <w:r>
        <w:t>N</w:t>
      </w:r>
      <w:r>
        <w:t>BB, etc.):</w:t>
      </w:r>
    </w:p>
    <w:p w14:paraId="65B46AA1" w14:textId="36D2BB0B" w:rsidR="00904DBE" w:rsidRPr="00904DBE" w:rsidRDefault="00904DBE" w:rsidP="00904DBE">
      <w:pPr>
        <w:spacing w:before="480" w:after="480"/>
        <w:ind w:firstLine="0"/>
        <w:jc w:val="left"/>
        <w:textAlignment w:val="baseline"/>
        <w:rPr>
          <w:rFonts w:ascii="Consolas" w:eastAsia="Times New Roman" w:hAnsi="Consolas" w:cs="Courier New"/>
          <w:b/>
          <w:bCs/>
          <w:noProof/>
          <w:color w:val="000000"/>
        </w:rPr>
      </w:pPr>
      <w:r w:rsidRPr="00904DBE">
        <w:rPr>
          <w:rFonts w:ascii="Consolas" w:eastAsia="Times New Roman" w:hAnsi="Consolas" w:cs="Courier New"/>
          <w:b/>
          <w:bCs/>
          <w:noProof/>
          <w:color w:val="000000"/>
        </w:rPr>
        <w:t>~profname.proflastname/submit 244</w:t>
      </w:r>
      <w:r w:rsidRPr="00904DBE">
        <w:rPr>
          <w:rFonts w:ascii="Consolas" w:eastAsia="Times New Roman" w:hAnsi="Consolas" w:cs="Courier New"/>
          <w:b/>
          <w:bCs/>
          <w:noProof/>
          <w:color w:val="000000"/>
        </w:rPr>
        <w:t>/</w:t>
      </w:r>
      <w:r w:rsidRPr="00904DBE">
        <w:rPr>
          <w:rFonts w:ascii="Consolas" w:eastAsia="Times New Roman" w:hAnsi="Consolas" w:cs="Courier New"/>
          <w:b/>
          <w:bCs/>
          <w:noProof/>
          <w:color w:val="FF0000"/>
        </w:rPr>
        <w:t>N</w:t>
      </w:r>
      <w:r w:rsidRPr="00904DBE">
        <w:rPr>
          <w:rFonts w:ascii="Consolas" w:eastAsia="Times New Roman" w:hAnsi="Consolas" w:cs="Courier New"/>
          <w:b/>
          <w:bCs/>
          <w:noProof/>
          <w:color w:val="FF0000"/>
        </w:rPr>
        <w:t>XX</w:t>
      </w:r>
      <w:r w:rsidRPr="00904DBE">
        <w:rPr>
          <w:rFonts w:ascii="Consolas" w:eastAsia="Times New Roman" w:hAnsi="Consolas" w:cs="Courier New"/>
          <w:b/>
          <w:bCs/>
          <w:noProof/>
          <w:color w:val="000000"/>
        </w:rPr>
        <w:t>/WS01</w:t>
      </w:r>
      <w:r>
        <w:rPr>
          <w:rFonts w:ascii="Consolas" w:eastAsia="Times New Roman" w:hAnsi="Consolas" w:cs="Courier New"/>
          <w:b/>
          <w:bCs/>
          <w:noProof/>
          <w:color w:val="000000"/>
        </w:rPr>
        <w:t>/in</w:t>
      </w:r>
      <w:r w:rsidRPr="00904DBE">
        <w:rPr>
          <w:rFonts w:ascii="Consolas" w:eastAsia="Times New Roman" w:hAnsi="Consolas" w:cs="Courier New"/>
          <w:b/>
          <w:bCs/>
          <w:noProof/>
          <w:color w:val="000000"/>
        </w:rPr>
        <w:t>_lab</w:t>
      </w:r>
      <w:r w:rsidRPr="00904DBE">
        <w:rPr>
          <w:rFonts w:ascii="Consolas" w:hAnsi="Consolas" w:cs="Consolas"/>
          <w:bCs/>
          <w:noProof/>
          <w:color w:val="808080" w:themeColor="background1" w:themeShade="80"/>
          <w:sz w:val="18"/>
          <w:szCs w:val="22"/>
          <w:lang w:eastAsia="zh-CN"/>
        </w:rPr>
        <w:t>&lt;ENTER&gt;</w:t>
      </w:r>
    </w:p>
    <w:p w14:paraId="556B811F" w14:textId="77777777" w:rsidR="00904DBE" w:rsidRDefault="00904DBE" w:rsidP="00904DBE">
      <w:pPr>
        <w:ind w:firstLine="0"/>
        <w:jc w:val="left"/>
      </w:pPr>
      <w:r>
        <w:t>and follow the instructions</w:t>
      </w:r>
      <w:r>
        <w:rPr>
          <w:rFonts w:eastAsia="Times New Roman" w:cstheme="minorHAnsi"/>
          <w:color w:val="000000"/>
        </w:rPr>
        <w:t xml:space="preserve"> generated by the command and your program</w:t>
      </w:r>
      <w:r w:rsidRPr="002329B2">
        <w:rPr>
          <w:rFonts w:eastAsia="Times New Roman" w:cstheme="minorHAnsi"/>
          <w:color w:val="000000"/>
        </w:rPr>
        <w:t>.</w:t>
      </w:r>
    </w:p>
    <w:p w14:paraId="64BC7E68" w14:textId="77777777" w:rsidR="00DD31F3" w:rsidRPr="008A41B4" w:rsidRDefault="00DD31F3"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lastRenderedPageBreak/>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14:paraId="757E26CD" w14:textId="6922938F" w:rsidR="00DD31F3" w:rsidRDefault="00DD31F3" w:rsidP="00904DBE">
      <w:pPr>
        <w:pStyle w:val="Heading1"/>
        <w:ind w:firstLine="0"/>
        <w:jc w:val="left"/>
      </w:pPr>
      <w:r w:rsidRPr="00005C0F">
        <w:t xml:space="preserve">At-Home </w:t>
      </w:r>
      <w:r w:rsidRPr="00DD31F3">
        <w:t>Section</w:t>
      </w:r>
      <w:r w:rsidRPr="00005C0F">
        <w:t xml:space="preserve"> (30%)</w:t>
      </w:r>
    </w:p>
    <w:p w14:paraId="51337ABF" w14:textId="48D0ED4C" w:rsidR="009D4437" w:rsidRPr="00577616" w:rsidRDefault="009D4437" w:rsidP="00904DBE">
      <w:pPr>
        <w:pStyle w:val="Heading1"/>
        <w:ind w:firstLine="0"/>
        <w:jc w:val="left"/>
        <w:rPr>
          <w:color w:val="0070C0"/>
        </w:rPr>
      </w:pPr>
      <w:r w:rsidRPr="00005C0F">
        <w:t xml:space="preserve">Step 1: </w:t>
      </w:r>
      <w:r>
        <w:rPr>
          <w:color w:val="0070C0"/>
        </w:rPr>
        <w:t>Prepare your computer for OOP244 Subject</w:t>
      </w:r>
    </w:p>
    <w:p w14:paraId="3EF8D305" w14:textId="77777777" w:rsidR="009D4437" w:rsidRDefault="009D4437" w:rsidP="00904DBE">
      <w:pPr>
        <w:ind w:firstLine="0"/>
        <w:jc w:val="left"/>
      </w:pPr>
      <w:r>
        <w:t>Please watch the videos under this playlist on YouTube:</w:t>
      </w:r>
      <w:r>
        <w:br/>
      </w:r>
      <w:hyperlink r:id="rId15" w:history="1">
        <w:r w:rsidRPr="003F6E8B">
          <w:rPr>
            <w:rStyle w:val="Hyperlink"/>
          </w:rPr>
          <w:t>Seneca-SDDS “how to” videos for C/C++ Core Subjects</w:t>
        </w:r>
      </w:hyperlink>
      <w:r>
        <w:br/>
        <w:t xml:space="preserve"> and follow the instructions to have your computer ready for the subject.</w:t>
      </w:r>
    </w:p>
    <w:p w14:paraId="6AC4344A" w14:textId="70BA7345" w:rsidR="009D4437" w:rsidRDefault="009D4437" w:rsidP="009D4437">
      <w:pPr>
        <w:jc w:val="left"/>
      </w:pPr>
      <w:r>
        <w:t>Your work is to be done on a PC with Windows 10 Operating System under Visual Studio Integrated Development Environment. If you choose to do your work on other platforms, there will be limited help available</w:t>
      </w:r>
      <w:r w:rsidR="00BE692C">
        <w:t>,</w:t>
      </w:r>
      <w:r>
        <w:t xml:space="preserve"> for trouble shooting your setup. If you don’t have a Windows PC, it is strongly recommended to install a Virtual Machine that runs Windows 10 </w:t>
      </w:r>
      <w:r w:rsidR="00BE692C">
        <w:t xml:space="preserve">and the above setup is applied to it. </w:t>
      </w:r>
    </w:p>
    <w:p w14:paraId="0416F40C" w14:textId="77777777" w:rsidR="009D4437" w:rsidRDefault="009D4437" w:rsidP="009D4437">
      <w:pPr>
        <w:autoSpaceDE/>
        <w:autoSpaceDN/>
        <w:adjustRightInd/>
        <w:spacing w:after="0"/>
        <w:ind w:firstLine="0"/>
        <w:jc w:val="left"/>
      </w:pPr>
    </w:p>
    <w:p w14:paraId="6E83CBEF" w14:textId="77777777" w:rsidR="009D4437" w:rsidRPr="009D4437" w:rsidRDefault="009D4437" w:rsidP="009D4437"/>
    <w:p w14:paraId="14897A98" w14:textId="77777777" w:rsidR="00DD31F3" w:rsidRPr="00005C0F" w:rsidRDefault="00DD31F3" w:rsidP="00BA3B35">
      <w:pPr>
        <w:pStyle w:val="Heading2"/>
        <w:jc w:val="left"/>
      </w:pPr>
      <w:r w:rsidRPr="00005C0F">
        <w:t xml:space="preserve">Step 2: </w:t>
      </w:r>
      <w:r w:rsidRPr="00DD31F3">
        <w:t>Complete</w:t>
      </w:r>
      <w:r w:rsidRPr="00005C0F">
        <w:t xml:space="preserve"> the Workshop</w:t>
      </w:r>
    </w:p>
    <w:p w14:paraId="7930CBDE" w14:textId="77777777" w:rsidR="00DD31F3" w:rsidRPr="00476F63" w:rsidRDefault="00DD31F3" w:rsidP="00BA3B35">
      <w:pPr>
        <w:pStyle w:val="ListParagraph"/>
        <w:numPr>
          <w:ilvl w:val="0"/>
          <w:numId w:val="12"/>
        </w:numPr>
        <w:autoSpaceDE/>
        <w:autoSpaceDN/>
        <w:adjustRightInd/>
        <w:ind w:left="720" w:hanging="294"/>
        <w:contextualSpacing w:val="0"/>
        <w:jc w:val="left"/>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14:paraId="6009FBC2"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14:paraId="7A0C21E8" w14:textId="77777777" w:rsidR="00DD31F3" w:rsidRDefault="00DD31F3" w:rsidP="00BA3B35">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14:paraId="3E7DB8B8"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p>
    <w:p w14:paraId="782432FF" w14:textId="77777777" w:rsidR="00DD31F3" w:rsidRDefault="00DD31F3" w:rsidP="00BA3B35">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14:paraId="1FC55DC5"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p>
    <w:p w14:paraId="71AB0F3A"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14:paraId="13F2308B" w14:textId="5A81D65B" w:rsidR="009D4437" w:rsidRPr="009D4437" w:rsidRDefault="00DD31F3" w:rsidP="009D4437">
      <w:pPr>
        <w:ind w:left="720"/>
        <w:jc w:val="left"/>
        <w:rPr>
          <w:rFonts w:ascii="Consolas" w:eastAsia="Times New Roman" w:hAnsi="Consolas"/>
          <w:sz w:val="24"/>
          <w:szCs w:val="24"/>
        </w:rPr>
      </w:pPr>
      <w:r w:rsidRPr="00BD4889">
        <w:t>Here is the instructional video showing how the compiler works and why you need these safeguards in all of your header files:</w:t>
      </w:r>
      <w:r>
        <w:t xml:space="preserve"> </w:t>
      </w:r>
      <w:hyperlink r:id="rId16" w:history="1">
        <w:r w:rsidRPr="00746293">
          <w:rPr>
            <w:rStyle w:val="Hyperlink"/>
            <w:rFonts w:ascii="Consolas" w:eastAsia="Times New Roman" w:hAnsi="Consolas"/>
            <w:sz w:val="24"/>
            <w:szCs w:val="24"/>
          </w:rPr>
          <w:t>https://www.youtube.com/watch?v=EGak2R7QdHo</w:t>
        </w:r>
      </w:hyperlink>
      <w:r w:rsidR="009D4437">
        <w:rPr>
          <w:rStyle w:val="Hyperlink"/>
          <w:rFonts w:ascii="Consolas" w:eastAsia="Times New Roman" w:hAnsi="Consolas"/>
          <w:sz w:val="24"/>
          <w:szCs w:val="24"/>
        </w:rPr>
        <w:br/>
      </w:r>
      <w:r w:rsidR="009D4437">
        <w:rPr>
          <w:rStyle w:val="Hyperlink"/>
          <w:rFonts w:ascii="Consolas" w:eastAsia="Times New Roman" w:hAnsi="Consolas"/>
          <w:color w:val="auto"/>
          <w:sz w:val="24"/>
          <w:szCs w:val="24"/>
          <w:u w:val="none"/>
        </w:rPr>
        <w:t xml:space="preserve">Please note that the school name is changed. The name of our school is </w:t>
      </w:r>
      <w:r w:rsidR="009D4437" w:rsidRPr="009D4437">
        <w:rPr>
          <w:rStyle w:val="Hyperlink"/>
          <w:rFonts w:ascii="Consolas" w:eastAsia="Times New Roman" w:hAnsi="Consolas"/>
          <w:color w:val="FF0000"/>
          <w:sz w:val="24"/>
          <w:szCs w:val="24"/>
          <w:u w:val="none"/>
        </w:rPr>
        <w:t>School of Software Design and Data Science</w:t>
      </w:r>
      <w:r w:rsidR="009D4437">
        <w:rPr>
          <w:rStyle w:val="Hyperlink"/>
          <w:rFonts w:ascii="Consolas" w:eastAsia="Times New Roman" w:hAnsi="Consolas"/>
          <w:color w:val="auto"/>
          <w:sz w:val="24"/>
          <w:szCs w:val="24"/>
          <w:u w:val="none"/>
        </w:rPr>
        <w:t xml:space="preserve"> and therefore we write our code under the name space </w:t>
      </w:r>
      <w:r w:rsidR="009D4437">
        <w:rPr>
          <w:rStyle w:val="CodeInline"/>
          <w:rFonts w:eastAsiaTheme="minorHAnsi"/>
        </w:rPr>
        <w:t>sdds</w:t>
      </w:r>
    </w:p>
    <w:p w14:paraId="6339136A" w14:textId="66007E19" w:rsidR="00DD31F3" w:rsidRPr="00476F63" w:rsidRDefault="00DD31F3" w:rsidP="00BA3B35">
      <w:pPr>
        <w:pStyle w:val="ListParagraph"/>
        <w:numPr>
          <w:ilvl w:val="0"/>
          <w:numId w:val="12"/>
        </w:numPr>
        <w:autoSpaceDE/>
        <w:autoSpaceDN/>
        <w:adjustRightInd/>
        <w:ind w:left="720" w:hanging="294"/>
        <w:contextualSpacing w:val="0"/>
        <w:jc w:val="left"/>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009D4437">
        <w:rPr>
          <w:rStyle w:val="CodeInline"/>
          <w:rFonts w:eastAsiaTheme="minorHAnsi"/>
        </w:rPr>
        <w:t>sdds</w:t>
      </w:r>
      <w:r w:rsidRPr="00476F63">
        <w:t xml:space="preserve"> namespace.</w:t>
      </w:r>
    </w:p>
    <w:p w14:paraId="1FAAC13F" w14:textId="04A5362E" w:rsidR="00DD31F3" w:rsidRDefault="00DD31F3" w:rsidP="00BA3B35">
      <w:pPr>
        <w:pStyle w:val="ListParagraph"/>
        <w:numPr>
          <w:ilvl w:val="0"/>
          <w:numId w:val="12"/>
        </w:numPr>
        <w:autoSpaceDE/>
        <w:autoSpaceDN/>
        <w:adjustRightInd/>
        <w:ind w:left="720" w:hanging="294"/>
        <w:contextualSpacing w:val="0"/>
        <w:jc w:val="left"/>
      </w:pPr>
      <w:r w:rsidRPr="00476F63">
        <w:lastRenderedPageBreak/>
        <w:t xml:space="preserve">Include in your </w:t>
      </w:r>
      <w:r w:rsidRPr="00331613">
        <w:rPr>
          <w:rStyle w:val="CodeInline"/>
          <w:rFonts w:eastAsiaTheme="minorHAnsi"/>
        </w:rPr>
        <w:t>SeneGraph</w:t>
      </w:r>
      <w:r w:rsidRPr="00476F63">
        <w:t xml:space="preserve"> module a directive to use the</w:t>
      </w:r>
      <w:r w:rsidRPr="001101BB">
        <w:rPr>
          <w:color w:val="A6A6A6" w:themeColor="background1" w:themeShade="A6"/>
        </w:rPr>
        <w:t xml:space="preserve"> </w:t>
      </w:r>
      <w:r w:rsidRPr="00331613">
        <w:rPr>
          <w:rStyle w:val="CodeInline"/>
          <w:rFonts w:eastAsiaTheme="minorHAnsi"/>
        </w:rPr>
        <w:t>s</w:t>
      </w:r>
      <w:r w:rsidR="00A67334">
        <w:rPr>
          <w:rStyle w:val="CodeInline"/>
          <w:rFonts w:eastAsiaTheme="minorHAnsi"/>
        </w:rPr>
        <w:t>dds</w:t>
      </w:r>
      <w:r w:rsidRPr="00476F63">
        <w:t xml:space="preserve"> namespace. </w:t>
      </w:r>
    </w:p>
    <w:p w14:paraId="6F1CFF3D" w14:textId="77777777" w:rsidR="00680322" w:rsidRPr="00005C0F" w:rsidRDefault="00680322" w:rsidP="00680322">
      <w:pPr>
        <w:pStyle w:val="Heading2"/>
        <w:jc w:val="left"/>
      </w:pPr>
      <w:r w:rsidRPr="00005C0F">
        <w:t xml:space="preserve">At-Home </w:t>
      </w:r>
      <w:r w:rsidRPr="00DD31F3">
        <w:t>Submission</w:t>
      </w:r>
    </w:p>
    <w:p w14:paraId="55FA78E8" w14:textId="77777777" w:rsidR="00904DBE" w:rsidRDefault="00904DBE" w:rsidP="00904DBE">
      <w:r>
        <w:t>To test and demonstrate execution of your program use the same data as the output example above.</w:t>
      </w:r>
    </w:p>
    <w:p w14:paraId="04FD4D34" w14:textId="77777777" w:rsidR="00904DBE" w:rsidRDefault="00904DBE" w:rsidP="00904DBE">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14:paraId="04876D1B" w14:textId="77777777" w:rsidR="00904DBE" w:rsidRDefault="00904DBE" w:rsidP="00904DBE">
      <w:r>
        <w:t xml:space="preserve">Then, run the following script from your account (use your professor’s Seneca </w:t>
      </w:r>
      <w:proofErr w:type="spellStart"/>
      <w:r>
        <w:t>userid</w:t>
      </w:r>
      <w:proofErr w:type="spellEnd"/>
      <w:r>
        <w:t xml:space="preserve"> to replace </w:t>
      </w:r>
      <w:r w:rsidRPr="00B817BA">
        <w:rPr>
          <w:rStyle w:val="CodeInline"/>
          <w:rFonts w:eastAsiaTheme="minorHAnsi"/>
        </w:rPr>
        <w:t>profname.proflastname</w:t>
      </w:r>
      <w:r>
        <w:t xml:space="preserve">, and your section ID to replace </w:t>
      </w:r>
      <w:r w:rsidRPr="00904DBE">
        <w:rPr>
          <w:rStyle w:val="CodeInline"/>
          <w:rFonts w:eastAsiaTheme="minorHAnsi"/>
          <w:color w:val="FF0000"/>
        </w:rPr>
        <w:t>NXX</w:t>
      </w:r>
      <w:r>
        <w:t>, i.e., NAA, NBB, etc.):</w:t>
      </w:r>
    </w:p>
    <w:p w14:paraId="5A715489" w14:textId="18D712B6" w:rsidR="00904DBE" w:rsidRPr="00904DBE" w:rsidRDefault="00904DBE" w:rsidP="00904DBE">
      <w:pPr>
        <w:spacing w:before="480" w:after="480"/>
        <w:ind w:firstLine="0"/>
        <w:jc w:val="left"/>
        <w:textAlignment w:val="baseline"/>
        <w:rPr>
          <w:rFonts w:ascii="Consolas" w:eastAsia="Times New Roman" w:hAnsi="Consolas" w:cs="Courier New"/>
          <w:b/>
          <w:bCs/>
          <w:noProof/>
          <w:color w:val="000000"/>
        </w:rPr>
      </w:pPr>
      <w:r w:rsidRPr="00904DBE">
        <w:rPr>
          <w:rFonts w:ascii="Consolas" w:eastAsia="Times New Roman" w:hAnsi="Consolas" w:cs="Courier New"/>
          <w:b/>
          <w:bCs/>
          <w:noProof/>
          <w:color w:val="000000"/>
        </w:rPr>
        <w:t>~profname.proflastname/submit 244/</w:t>
      </w:r>
      <w:r w:rsidRPr="00904DBE">
        <w:rPr>
          <w:rFonts w:ascii="Consolas" w:eastAsia="Times New Roman" w:hAnsi="Consolas" w:cs="Courier New"/>
          <w:b/>
          <w:bCs/>
          <w:noProof/>
          <w:color w:val="FF0000"/>
        </w:rPr>
        <w:t>NXX</w:t>
      </w:r>
      <w:r w:rsidRPr="00904DBE">
        <w:rPr>
          <w:rFonts w:ascii="Consolas" w:eastAsia="Times New Roman" w:hAnsi="Consolas" w:cs="Courier New"/>
          <w:b/>
          <w:bCs/>
          <w:noProof/>
          <w:color w:val="000000"/>
        </w:rPr>
        <w:t>/WS01</w:t>
      </w:r>
      <w:r>
        <w:rPr>
          <w:rFonts w:ascii="Consolas" w:eastAsia="Times New Roman" w:hAnsi="Consolas" w:cs="Courier New"/>
          <w:b/>
          <w:bCs/>
          <w:noProof/>
          <w:color w:val="000000"/>
        </w:rPr>
        <w:t>/</w:t>
      </w:r>
      <w:r>
        <w:rPr>
          <w:rFonts w:ascii="Consolas" w:eastAsia="Times New Roman" w:hAnsi="Consolas" w:cs="Courier New"/>
          <w:b/>
          <w:bCs/>
          <w:noProof/>
          <w:color w:val="000000"/>
        </w:rPr>
        <w:t>at</w:t>
      </w:r>
      <w:r w:rsidRPr="00904DBE">
        <w:rPr>
          <w:rFonts w:ascii="Consolas" w:eastAsia="Times New Roman" w:hAnsi="Consolas" w:cs="Courier New"/>
          <w:b/>
          <w:bCs/>
          <w:noProof/>
          <w:color w:val="000000"/>
        </w:rPr>
        <w:t>_</w:t>
      </w:r>
      <w:r>
        <w:rPr>
          <w:rFonts w:ascii="Consolas" w:eastAsia="Times New Roman" w:hAnsi="Consolas" w:cs="Courier New"/>
          <w:b/>
          <w:bCs/>
          <w:noProof/>
          <w:color w:val="000000"/>
        </w:rPr>
        <w:t>home</w:t>
      </w:r>
      <w:r w:rsidRPr="00904DBE">
        <w:rPr>
          <w:rFonts w:ascii="Consolas" w:hAnsi="Consolas" w:cs="Consolas"/>
          <w:bCs/>
          <w:noProof/>
          <w:color w:val="808080" w:themeColor="background1" w:themeShade="80"/>
          <w:sz w:val="18"/>
          <w:szCs w:val="22"/>
          <w:lang w:eastAsia="zh-CN"/>
        </w:rPr>
        <w:t>&lt;ENTER&gt;</w:t>
      </w:r>
    </w:p>
    <w:p w14:paraId="48C500A8" w14:textId="77777777" w:rsidR="00904DBE" w:rsidRDefault="00904DBE" w:rsidP="00904DBE">
      <w:pPr>
        <w:ind w:firstLine="0"/>
        <w:jc w:val="left"/>
      </w:pPr>
      <w:r>
        <w:t>and follow the instructions</w:t>
      </w:r>
      <w:r>
        <w:rPr>
          <w:rFonts w:eastAsia="Times New Roman" w:cstheme="minorHAnsi"/>
          <w:color w:val="000000"/>
        </w:rPr>
        <w:t xml:space="preserve"> generated by the command and your program</w:t>
      </w:r>
      <w:r w:rsidRPr="002329B2">
        <w:rPr>
          <w:rFonts w:eastAsia="Times New Roman" w:cstheme="minorHAnsi"/>
          <w:color w:val="000000"/>
        </w:rPr>
        <w:t>.</w:t>
      </w:r>
    </w:p>
    <w:p w14:paraId="0675C541" w14:textId="0B6CB899" w:rsidR="00680322" w:rsidRPr="00680322" w:rsidRDefault="00680322" w:rsidP="00680322">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14:paraId="74C44B66" w14:textId="64F270F7" w:rsidR="00DD31F3" w:rsidRDefault="00680322" w:rsidP="00BA3B35">
      <w:pPr>
        <w:pStyle w:val="Heading2"/>
        <w:jc w:val="left"/>
      </w:pPr>
      <w:r>
        <w:t>DIY (Do It Yourself 35</w:t>
      </w:r>
      <w:r w:rsidR="00DD31F3" w:rsidRPr="00005C0F">
        <w:t>%)</w:t>
      </w:r>
    </w:p>
    <w:p w14:paraId="71AAC1E6" w14:textId="65BED9C9" w:rsidR="00470B2A" w:rsidRDefault="00470B2A" w:rsidP="00470B2A">
      <w:pPr>
        <w:jc w:val="left"/>
      </w:pPr>
      <w:r>
        <w:t xml:space="preserve">Open the DIY project (in WS01 directory) using Visual Studio. Run and test the program and check and review the source code in </w:t>
      </w:r>
      <w:r w:rsidR="006131A2">
        <w:t>w1_diy</w:t>
      </w:r>
      <w:r>
        <w:t>.cpp.</w:t>
      </w:r>
      <w:r w:rsidR="00396E45">
        <w:t xml:space="preserve"> Make sure you copy the execution result somewhere for future review.</w:t>
      </w:r>
    </w:p>
    <w:p w14:paraId="54CF7ADA" w14:textId="079B1582" w:rsidR="006131A2" w:rsidRDefault="00470B2A" w:rsidP="00470B2A">
      <w:pPr>
        <w:jc w:val="left"/>
      </w:pPr>
      <w:r>
        <w:t xml:space="preserve">Divide the code in </w:t>
      </w:r>
      <w:r w:rsidR="00225B1F">
        <w:t>w1_diy</w:t>
      </w:r>
      <w:r>
        <w:t xml:space="preserve">.cpp into </w:t>
      </w:r>
      <w:r w:rsidR="00225B1F">
        <w:t>five</w:t>
      </w:r>
      <w:r>
        <w:t xml:space="preserve"> modules:</w:t>
      </w:r>
    </w:p>
    <w:p w14:paraId="3D9A5D8A" w14:textId="6603505F" w:rsidR="00AC6B99" w:rsidRDefault="00AC6B99" w:rsidP="00AC6B99">
      <w:pPr>
        <w:ind w:firstLine="0"/>
        <w:jc w:val="left"/>
      </w:pPr>
      <w:r>
        <w:t>“Tools”: Containing all the helper functions who have no relation with a phone</w:t>
      </w:r>
      <w:r w:rsidRPr="00AC6B99">
        <w:t xml:space="preserve"> </w:t>
      </w:r>
      <w:r>
        <w:t>book and are used as utilities only.</w:t>
      </w:r>
    </w:p>
    <w:p w14:paraId="433B0130" w14:textId="77777777" w:rsidR="00AC6B99" w:rsidRDefault="00AC6B99" w:rsidP="00AC6B99">
      <w:pPr>
        <w:ind w:firstLine="0"/>
        <w:jc w:val="left"/>
      </w:pPr>
      <w:r>
        <w:t>“Contact”: Containing all Contact related functions.</w:t>
      </w:r>
    </w:p>
    <w:p w14:paraId="1CE79670" w14:textId="77777777" w:rsidR="00AC6B99" w:rsidRDefault="00AC6B99" w:rsidP="00AC6B99">
      <w:pPr>
        <w:ind w:firstLine="0"/>
        <w:jc w:val="left"/>
      </w:pPr>
      <w:r>
        <w:t>“File”: Containing all the functions dealing with data file management.</w:t>
      </w:r>
    </w:p>
    <w:p w14:paraId="25CCD41A" w14:textId="77777777" w:rsidR="00AC6B99" w:rsidRDefault="00AC6B99" w:rsidP="00AC6B99">
      <w:pPr>
        <w:ind w:firstLine="0"/>
        <w:jc w:val="left"/>
      </w:pPr>
      <w:r>
        <w:t>“</w:t>
      </w:r>
      <w:proofErr w:type="spellStart"/>
      <w:r>
        <w:t>PhoneDir</w:t>
      </w:r>
      <w:proofErr w:type="spellEnd"/>
      <w:r>
        <w:t xml:space="preserve">”: Containing the user interface and its related functions. </w:t>
      </w:r>
    </w:p>
    <w:p w14:paraId="072914EE" w14:textId="209596F4" w:rsidR="00470B2A" w:rsidRDefault="006131A2" w:rsidP="00AC6B99">
      <w:pPr>
        <w:ind w:firstLine="0"/>
        <w:jc w:val="left"/>
      </w:pPr>
      <w:r>
        <w:t>“</w:t>
      </w:r>
      <w:proofErr w:type="spellStart"/>
      <w:r>
        <w:t>Phone</w:t>
      </w:r>
      <w:r w:rsidR="00225B1F">
        <w:t>App</w:t>
      </w:r>
      <w:proofErr w:type="spellEnd"/>
      <w:r>
        <w:t>”: The main function</w:t>
      </w:r>
      <w:r w:rsidR="00470B2A">
        <w:br/>
      </w:r>
    </w:p>
    <w:p w14:paraId="59E6965E" w14:textId="77777777" w:rsidR="00225B1F" w:rsidRDefault="00225B1F" w:rsidP="00396E45">
      <w:pPr>
        <w:ind w:firstLine="0"/>
        <w:jc w:val="left"/>
      </w:pPr>
    </w:p>
    <w:p w14:paraId="42AC23E8" w14:textId="1330678C" w:rsidR="00225B1F" w:rsidRDefault="00225B1F" w:rsidP="00396E45">
      <w:pPr>
        <w:ind w:firstLine="0"/>
        <w:jc w:val="left"/>
      </w:pPr>
      <w:r>
        <w:t>Remember that all the code written in OOP244 should be in “</w:t>
      </w:r>
      <w:proofErr w:type="spellStart"/>
      <w:r>
        <w:t>sdds</w:t>
      </w:r>
      <w:proofErr w:type="spellEnd"/>
      <w:r>
        <w:t>” namespace and the program containing the main function uses the “</w:t>
      </w:r>
      <w:proofErr w:type="spellStart"/>
      <w:r>
        <w:t>sdds</w:t>
      </w:r>
      <w:proofErr w:type="spellEnd"/>
      <w:r>
        <w:t>” namespace.</w:t>
      </w:r>
    </w:p>
    <w:p w14:paraId="3416685B" w14:textId="77777777" w:rsidR="00225B1F" w:rsidRDefault="00225B1F" w:rsidP="00396E45">
      <w:pPr>
        <w:ind w:firstLine="0"/>
        <w:jc w:val="left"/>
      </w:pPr>
    </w:p>
    <w:p w14:paraId="43E49417" w14:textId="11085313" w:rsidR="00680322" w:rsidRDefault="00396E45" w:rsidP="00396E45">
      <w:pPr>
        <w:ind w:firstLine="0"/>
        <w:jc w:val="left"/>
      </w:pPr>
      <w:r>
        <w:t xml:space="preserve">Compile the </w:t>
      </w:r>
      <w:r w:rsidR="00225B1F">
        <w:t>five</w:t>
      </w:r>
      <w:r>
        <w:t xml:space="preserve"> modules separately to make sure they are set properly and finally run the whole modular program and make sure it runs exactly like </w:t>
      </w:r>
      <w:r w:rsidR="00225B1F">
        <w:t>it did before and then submit your work</w:t>
      </w:r>
      <w:r>
        <w:t>.</w:t>
      </w:r>
      <w:r w:rsidR="00470B2A">
        <w:br/>
        <w:t xml:space="preserve"> </w:t>
      </w:r>
    </w:p>
    <w:p w14:paraId="0767C4D7" w14:textId="0E94D29D" w:rsidR="000320FA" w:rsidRDefault="000320FA" w:rsidP="00396E45">
      <w:pPr>
        <w:ind w:firstLine="0"/>
        <w:jc w:val="left"/>
      </w:pPr>
      <w:r>
        <w:t>Points to follow:</w:t>
      </w:r>
      <w:r>
        <w:br/>
        <w:t>1- Have your coder well commented. (But do not overdo it!).</w:t>
      </w:r>
    </w:p>
    <w:p w14:paraId="7E6076CC" w14:textId="30492D4A" w:rsidR="000320FA" w:rsidRDefault="000320FA" w:rsidP="00396E45">
      <w:pPr>
        <w:ind w:firstLine="0"/>
        <w:jc w:val="left"/>
      </w:pPr>
      <w:r>
        <w:t>2- Only include library header files when needed. Avoid random includes.</w:t>
      </w:r>
    </w:p>
    <w:p w14:paraId="025B3066" w14:textId="6270EFEC" w:rsidR="000320FA" w:rsidRDefault="000320FA" w:rsidP="00396E45">
      <w:pPr>
        <w:ind w:firstLine="0"/>
        <w:jc w:val="left"/>
      </w:pPr>
      <w:r>
        <w:t>3- Have proper indentation and make sure you code is organized</w:t>
      </w:r>
    </w:p>
    <w:p w14:paraId="7D258E8D" w14:textId="3DF1AB88" w:rsidR="009742D6" w:rsidRDefault="000320FA" w:rsidP="009742D6">
      <w:pPr>
        <w:ind w:firstLine="0"/>
        <w:jc w:val="left"/>
      </w:pPr>
      <w:r>
        <w:t>4- Every and each file must have your information at the top and a short description of what that file is.</w:t>
      </w:r>
    </w:p>
    <w:p w14:paraId="4E24618F" w14:textId="0C3261A5" w:rsidR="000320FA" w:rsidRDefault="000320FA" w:rsidP="00396E45">
      <w:pPr>
        <w:ind w:firstLine="0"/>
        <w:jc w:val="left"/>
      </w:pPr>
    </w:p>
    <w:p w14:paraId="0079F56B" w14:textId="27D57627" w:rsidR="00680322" w:rsidRDefault="00680322" w:rsidP="00F00B5F">
      <w:pPr>
        <w:pStyle w:val="Heading2"/>
        <w:ind w:firstLine="0"/>
        <w:jc w:val="left"/>
      </w:pPr>
      <w:r>
        <w:t>DIY</w:t>
      </w:r>
      <w:r w:rsidRPr="00005C0F">
        <w:t xml:space="preserve"> </w:t>
      </w:r>
      <w:r w:rsidRPr="00DD31F3">
        <w:t>Submission</w:t>
      </w:r>
    </w:p>
    <w:p w14:paraId="1BB71F8B" w14:textId="77777777" w:rsidR="00F00B5F" w:rsidRPr="00F00B5F" w:rsidRDefault="00F00B5F" w:rsidP="00F00B5F">
      <w:pPr>
        <w:autoSpaceDE/>
        <w:autoSpaceDN/>
        <w:adjustRightInd/>
        <w:spacing w:before="100" w:beforeAutospacing="1" w:after="100" w:afterAutospacing="1"/>
        <w:ind w:firstLine="0"/>
        <w:jc w:val="left"/>
        <w:textAlignment w:val="baseline"/>
        <w:rPr>
          <w:rFonts w:eastAsia="Times New Roman" w:cs="Arial"/>
          <w:color w:val="000000"/>
        </w:rPr>
      </w:pPr>
      <w:r w:rsidRPr="00F00B5F">
        <w:rPr>
          <w:rFonts w:eastAsia="Times New Roman" w:cs="Arial"/>
          <w:color w:val="000000"/>
        </w:rPr>
        <w:t xml:space="preserve">On Linux, in your </w:t>
      </w:r>
      <w:r w:rsidRPr="00F00B5F">
        <w:rPr>
          <w:rStyle w:val="CodeInline"/>
          <w:rFonts w:eastAsiaTheme="minorHAnsi"/>
        </w:rPr>
        <w:t>matrix</w:t>
      </w:r>
      <w:r w:rsidRPr="00F00B5F">
        <w:rPr>
          <w:rFonts w:eastAsia="Times New Roman" w:cs="Arial"/>
          <w:color w:val="000000"/>
        </w:rPr>
        <w:t xml:space="preserve"> account.</w:t>
      </w:r>
    </w:p>
    <w:p w14:paraId="5B41E9FE" w14:textId="37AFC516" w:rsidR="00F00B5F" w:rsidRPr="001A0A2A" w:rsidRDefault="00F00B5F" w:rsidP="00F00B5F">
      <w:pPr>
        <w:spacing w:before="120" w:after="0"/>
        <w:jc w:val="left"/>
      </w:pPr>
      <w:r w:rsidRPr="001A0A2A">
        <w:t xml:space="preserve">Upload </w:t>
      </w:r>
      <w:r w:rsidR="00C62471">
        <w:t>all the</w:t>
      </w:r>
      <w:r w:rsidRPr="001A0A2A">
        <w:t xml:space="preserve"> files to your matrix account and compile the source code using the following command.</w:t>
      </w:r>
    </w:p>
    <w:p w14:paraId="0ABA8E97" w14:textId="2772525F" w:rsidR="00F00B5F" w:rsidRPr="001A0A2A" w:rsidRDefault="00F00B5F" w:rsidP="00F00B5F">
      <w:pPr>
        <w:spacing w:before="100" w:beforeAutospacing="1" w:after="100" w:afterAutospacing="1"/>
        <w:jc w:val="left"/>
        <w:rPr>
          <w:rFonts w:ascii="Consolas" w:hAnsi="Consolas"/>
          <w:b/>
          <w:noProof/>
          <w:sz w:val="24"/>
          <w:szCs w:val="24"/>
        </w:rPr>
      </w:pPr>
      <w:r w:rsidRPr="001A0A2A">
        <w:rPr>
          <w:rFonts w:ascii="Consolas" w:hAnsi="Consolas"/>
          <w:b/>
          <w:noProof/>
          <w:sz w:val="24"/>
          <w:szCs w:val="24"/>
        </w:rPr>
        <w:t xml:space="preserve">g++ </w:t>
      </w:r>
      <w:r>
        <w:rPr>
          <w:rFonts w:ascii="Consolas" w:hAnsi="Consolas"/>
          <w:b/>
          <w:noProof/>
          <w:sz w:val="24"/>
          <w:szCs w:val="24"/>
        </w:rPr>
        <w:t>T</w:t>
      </w:r>
      <w:r w:rsidRPr="001A0A2A">
        <w:rPr>
          <w:rFonts w:ascii="Consolas" w:hAnsi="Consolas"/>
          <w:b/>
          <w:noProof/>
          <w:sz w:val="24"/>
          <w:szCs w:val="24"/>
        </w:rPr>
        <w:t xml:space="preserve">ools.cpp </w:t>
      </w:r>
      <w:r>
        <w:rPr>
          <w:rFonts w:ascii="Consolas" w:hAnsi="Consolas"/>
          <w:b/>
          <w:noProof/>
          <w:sz w:val="24"/>
          <w:szCs w:val="24"/>
        </w:rPr>
        <w:t>Contact</w:t>
      </w:r>
      <w:r w:rsidRPr="001A0A2A">
        <w:rPr>
          <w:rFonts w:ascii="Consolas" w:hAnsi="Consolas"/>
          <w:b/>
          <w:noProof/>
          <w:sz w:val="24"/>
          <w:szCs w:val="24"/>
        </w:rPr>
        <w:t xml:space="preserve">.cpp </w:t>
      </w:r>
      <w:r>
        <w:rPr>
          <w:rFonts w:ascii="Consolas" w:hAnsi="Consolas"/>
          <w:b/>
          <w:noProof/>
          <w:sz w:val="24"/>
          <w:szCs w:val="24"/>
        </w:rPr>
        <w:t>File</w:t>
      </w:r>
      <w:r>
        <w:rPr>
          <w:rFonts w:ascii="Consolas" w:hAnsi="Consolas"/>
          <w:b/>
          <w:noProof/>
          <w:sz w:val="24"/>
          <w:szCs w:val="24"/>
        </w:rPr>
        <w:t>.cpp</w:t>
      </w:r>
      <w:r w:rsidR="0091445B">
        <w:rPr>
          <w:rFonts w:ascii="Consolas" w:hAnsi="Consolas"/>
          <w:b/>
          <w:noProof/>
          <w:sz w:val="24"/>
          <w:szCs w:val="24"/>
        </w:rPr>
        <w:t xml:space="preserve"> </w:t>
      </w:r>
      <w:r>
        <w:rPr>
          <w:rFonts w:ascii="Consolas" w:hAnsi="Consolas"/>
          <w:b/>
          <w:noProof/>
          <w:sz w:val="24"/>
          <w:szCs w:val="24"/>
        </w:rPr>
        <w:t xml:space="preserve">PhoneDir.cpp </w:t>
      </w:r>
      <w:r w:rsidR="0091445B">
        <w:rPr>
          <w:rFonts w:ascii="Consolas" w:hAnsi="Consolas"/>
          <w:b/>
          <w:noProof/>
          <w:sz w:val="24"/>
          <w:szCs w:val="24"/>
        </w:rPr>
        <w:t xml:space="preserve">PhoneApp.cpp </w:t>
      </w:r>
      <w:r>
        <w:rPr>
          <w:rFonts w:ascii="Consolas" w:hAnsi="Consolas"/>
          <w:b/>
          <w:noProof/>
          <w:sz w:val="24"/>
          <w:szCs w:val="24"/>
        </w:rPr>
        <w:t>-Wall -std=c++11 -o w1</w:t>
      </w:r>
      <w:r w:rsidRPr="003F6D4A">
        <w:rPr>
          <w:rFonts w:ascii="Consolas" w:hAnsi="Consolas" w:cs="Consolas"/>
          <w:bCs/>
          <w:noProof/>
          <w:color w:val="808080" w:themeColor="background1" w:themeShade="80"/>
          <w:sz w:val="20"/>
          <w:szCs w:val="24"/>
          <w:lang w:eastAsia="zh-CN"/>
        </w:rPr>
        <w:t>&lt;ENTER&gt;</w:t>
      </w:r>
    </w:p>
    <w:p w14:paraId="31FCFE1D" w14:textId="77777777" w:rsidR="00F00B5F" w:rsidRDefault="00F00B5F" w:rsidP="00F00B5F">
      <w:pPr>
        <w:spacing w:before="120" w:after="0"/>
        <w:jc w:val="left"/>
      </w:pPr>
      <w:r w:rsidRPr="001A0A2A">
        <w:t>Run the program and make sure that everything works properly.</w:t>
      </w:r>
    </w:p>
    <w:p w14:paraId="51AD6E68" w14:textId="77777777" w:rsidR="00F00B5F" w:rsidRPr="001A0A2A" w:rsidRDefault="00F00B5F" w:rsidP="00F00B5F">
      <w:pPr>
        <w:spacing w:before="100" w:beforeAutospacing="1" w:after="100" w:afterAutospacing="1" w:line="360" w:lineRule="auto"/>
        <w:jc w:val="left"/>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14:paraId="3DFCBB09"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SDDS Phone Directory..................</w:t>
      </w:r>
    </w:p>
    <w:p w14:paraId="23A01EF7"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p>
    <w:p w14:paraId="50D0A346"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1- Add Phone Record</w:t>
      </w:r>
    </w:p>
    <w:p w14:paraId="6F14A173"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2- Search</w:t>
      </w:r>
    </w:p>
    <w:p w14:paraId="05829DA2"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3- Sort</w:t>
      </w:r>
    </w:p>
    <w:p w14:paraId="7EE61635"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4- List all</w:t>
      </w:r>
    </w:p>
    <w:p w14:paraId="5BEEDE99"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0- Exit</w:t>
      </w:r>
    </w:p>
    <w:p w14:paraId="75DE6A6C"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 xml:space="preserve">&gt; </w:t>
      </w:r>
      <w:r w:rsidRPr="00652BD9">
        <w:rPr>
          <w:rFonts w:ascii="Consolas" w:eastAsia="Times New Roman" w:hAnsi="Consolas" w:cs="Courier New"/>
          <w:b/>
          <w:noProof/>
          <w:color w:val="FF0000"/>
          <w:sz w:val="20"/>
          <w:szCs w:val="20"/>
        </w:rPr>
        <w:t>4</w:t>
      </w:r>
    </w:p>
    <w:p w14:paraId="70A59F14"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Edna Krabappel.....................2175551367</w:t>
      </w:r>
    </w:p>
    <w:p w14:paraId="1CD4A732"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Ned Flanders.......................2175553214</w:t>
      </w:r>
    </w:p>
    <w:p w14:paraId="251EF66B"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lastRenderedPageBreak/>
        <w:t>Elizabeth Hoover...................2175554039</w:t>
      </w:r>
    </w:p>
    <w:p w14:paraId="2FE024C3"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Willie MacDougal...................2175559983</w:t>
      </w:r>
    </w:p>
    <w:p w14:paraId="44EF2807"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Otto Mann..........................2175553829</w:t>
      </w:r>
    </w:p>
    <w:p w14:paraId="25DF708F"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Doris Freedman.....................2175554433</w:t>
      </w:r>
    </w:p>
    <w:p w14:paraId="07EDD387"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Dewey Largo........................2175559932</w:t>
      </w:r>
    </w:p>
    <w:p w14:paraId="49D890A6"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Loren Pryor........................2175553096</w:t>
      </w:r>
    </w:p>
    <w:p w14:paraId="14320966"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p>
    <w:p w14:paraId="5E9F4068"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1- Add Phone Record</w:t>
      </w:r>
    </w:p>
    <w:p w14:paraId="1E76B205"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2- Search</w:t>
      </w:r>
    </w:p>
    <w:p w14:paraId="4A98344B"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3- Sort</w:t>
      </w:r>
    </w:p>
    <w:p w14:paraId="4C1B1037"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4- List all</w:t>
      </w:r>
    </w:p>
    <w:p w14:paraId="4549E832"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0- Exit</w:t>
      </w:r>
    </w:p>
    <w:p w14:paraId="3F5D9451"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 xml:space="preserve">&gt; </w:t>
      </w:r>
      <w:r w:rsidRPr="00652BD9">
        <w:rPr>
          <w:rFonts w:ascii="Consolas" w:eastAsia="Times New Roman" w:hAnsi="Consolas" w:cs="Courier New"/>
          <w:b/>
          <w:noProof/>
          <w:color w:val="FF0000"/>
          <w:sz w:val="20"/>
          <w:szCs w:val="20"/>
        </w:rPr>
        <w:t>3</w:t>
      </w:r>
    </w:p>
    <w:p w14:paraId="040FAC37"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Sorted!</w:t>
      </w:r>
    </w:p>
    <w:p w14:paraId="684E63B7"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p>
    <w:p w14:paraId="225443FE"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1- Add Phone Record</w:t>
      </w:r>
    </w:p>
    <w:p w14:paraId="15C118F4"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2- Search</w:t>
      </w:r>
    </w:p>
    <w:p w14:paraId="2BE70C87"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3- Sort</w:t>
      </w:r>
    </w:p>
    <w:p w14:paraId="59D8603F"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4- List all</w:t>
      </w:r>
    </w:p>
    <w:p w14:paraId="5CF13C7B"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0- Exit</w:t>
      </w:r>
    </w:p>
    <w:p w14:paraId="2DAA3498"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 xml:space="preserve">&gt; </w:t>
      </w:r>
      <w:r w:rsidRPr="00652BD9">
        <w:rPr>
          <w:rFonts w:ascii="Consolas" w:eastAsia="Times New Roman" w:hAnsi="Consolas" w:cs="Courier New"/>
          <w:b/>
          <w:noProof/>
          <w:color w:val="FF0000"/>
          <w:sz w:val="20"/>
          <w:szCs w:val="20"/>
        </w:rPr>
        <w:t>4</w:t>
      </w:r>
    </w:p>
    <w:p w14:paraId="75B072FF"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Dewey Largo........................2175559932</w:t>
      </w:r>
    </w:p>
    <w:p w14:paraId="0D38A14B"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Doris Freedman.....................2175554433</w:t>
      </w:r>
    </w:p>
    <w:p w14:paraId="50906913"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Edna Krabappel.....................2175551367</w:t>
      </w:r>
    </w:p>
    <w:p w14:paraId="4F1BEBE5"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Elizabeth Hoover...................2175554039</w:t>
      </w:r>
    </w:p>
    <w:p w14:paraId="7D35A2E7"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Loren Pryor........................2175553096</w:t>
      </w:r>
    </w:p>
    <w:p w14:paraId="0DB77BA5"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Ned Flanders.......................2175553214</w:t>
      </w:r>
    </w:p>
    <w:p w14:paraId="530F2901"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Otto Mann..........................2175553829</w:t>
      </w:r>
    </w:p>
    <w:p w14:paraId="07A4F0D2"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Willie MacDougal...................2175559983</w:t>
      </w:r>
    </w:p>
    <w:p w14:paraId="5DB75984"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p>
    <w:p w14:paraId="5DF203C1"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1- Add Phone Record</w:t>
      </w:r>
    </w:p>
    <w:p w14:paraId="2886E50C"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2- Search</w:t>
      </w:r>
    </w:p>
    <w:p w14:paraId="5A0DC058"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3- Sort</w:t>
      </w:r>
    </w:p>
    <w:p w14:paraId="5C98D8A4"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4- List all</w:t>
      </w:r>
    </w:p>
    <w:p w14:paraId="6EBC0243"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0- Exit</w:t>
      </w:r>
    </w:p>
    <w:p w14:paraId="3DAFB9C1"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 xml:space="preserve">&gt; </w:t>
      </w:r>
      <w:r w:rsidRPr="00652BD9">
        <w:rPr>
          <w:rFonts w:ascii="Consolas" w:eastAsia="Times New Roman" w:hAnsi="Consolas" w:cs="Courier New"/>
          <w:b/>
          <w:noProof/>
          <w:color w:val="FF0000"/>
          <w:sz w:val="20"/>
          <w:szCs w:val="20"/>
        </w:rPr>
        <w:t>0</w:t>
      </w:r>
    </w:p>
    <w:p w14:paraId="1975ECDE"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rPr>
        <w:t>Goodbye!</w:t>
      </w:r>
    </w:p>
    <w:p w14:paraId="5C0CCCA0"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p>
    <w:p w14:paraId="7212F701" w14:textId="77777777" w:rsidR="00652BD9" w:rsidRPr="00652BD9"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lang w:val="fr-FR"/>
        </w:rPr>
      </w:pPr>
      <w:r w:rsidRPr="00652BD9">
        <w:rPr>
          <w:rFonts w:ascii="Consolas" w:eastAsia="Times New Roman" w:hAnsi="Consolas" w:cs="Courier New"/>
          <w:bCs/>
          <w:noProof/>
          <w:sz w:val="20"/>
          <w:szCs w:val="20"/>
        </w:rPr>
        <w:t xml:space="preserve">The phone diecotry has changed!Save changes? </w:t>
      </w:r>
      <w:r w:rsidRPr="00652BD9">
        <w:rPr>
          <w:rFonts w:ascii="Consolas" w:eastAsia="Times New Roman" w:hAnsi="Consolas" w:cs="Courier New"/>
          <w:bCs/>
          <w:noProof/>
          <w:sz w:val="20"/>
          <w:szCs w:val="20"/>
          <w:lang w:val="fr-FR"/>
        </w:rPr>
        <w:t>(Y/N): y</w:t>
      </w:r>
    </w:p>
    <w:p w14:paraId="4350B518" w14:textId="3C003288" w:rsidR="00F00B5F" w:rsidRPr="00F00B5F" w:rsidRDefault="00652BD9" w:rsidP="00652BD9">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652BD9">
        <w:rPr>
          <w:rFonts w:ascii="Consolas" w:eastAsia="Times New Roman" w:hAnsi="Consolas" w:cs="Courier New"/>
          <w:bCs/>
          <w:noProof/>
          <w:sz w:val="20"/>
          <w:szCs w:val="20"/>
          <w:lang w:val="fr-FR"/>
        </w:rPr>
        <w:t>Changes Saved!!</w:t>
      </w:r>
    </w:p>
    <w:p w14:paraId="4DBB764E" w14:textId="6D28A200" w:rsidR="00680322" w:rsidRDefault="00680322" w:rsidP="00652BD9">
      <w:pPr>
        <w:ind w:firstLine="0"/>
        <w:jc w:val="left"/>
      </w:pPr>
    </w:p>
    <w:p w14:paraId="2A97652A" w14:textId="77777777" w:rsidR="00C62471" w:rsidRDefault="00C62471" w:rsidP="00C62471">
      <w:r>
        <w:t xml:space="preserve">Then, run the following script from your account (use your professor’s Seneca </w:t>
      </w:r>
      <w:proofErr w:type="spellStart"/>
      <w:r>
        <w:t>userid</w:t>
      </w:r>
      <w:proofErr w:type="spellEnd"/>
      <w:r>
        <w:t xml:space="preserve"> to replace </w:t>
      </w:r>
      <w:r w:rsidRPr="00B817BA">
        <w:rPr>
          <w:rStyle w:val="CodeInline"/>
          <w:rFonts w:eastAsiaTheme="minorHAnsi"/>
        </w:rPr>
        <w:t>profname.proflastname</w:t>
      </w:r>
      <w:r>
        <w:t xml:space="preserve">, and your section ID to replace </w:t>
      </w:r>
      <w:r w:rsidRPr="00904DBE">
        <w:rPr>
          <w:rStyle w:val="CodeInline"/>
          <w:rFonts w:eastAsiaTheme="minorHAnsi"/>
          <w:color w:val="FF0000"/>
        </w:rPr>
        <w:t>NXX</w:t>
      </w:r>
      <w:r>
        <w:t>, i.e., NAA, NBB, etc.):</w:t>
      </w:r>
    </w:p>
    <w:p w14:paraId="0D10BBF3" w14:textId="520B4471" w:rsidR="00C62471" w:rsidRPr="00904DBE" w:rsidRDefault="00C62471" w:rsidP="00C62471">
      <w:pPr>
        <w:spacing w:before="480" w:after="480"/>
        <w:ind w:firstLine="0"/>
        <w:jc w:val="left"/>
        <w:textAlignment w:val="baseline"/>
        <w:rPr>
          <w:rFonts w:ascii="Consolas" w:eastAsia="Times New Roman" w:hAnsi="Consolas" w:cs="Courier New"/>
          <w:b/>
          <w:bCs/>
          <w:noProof/>
          <w:color w:val="000000"/>
        </w:rPr>
      </w:pPr>
      <w:r w:rsidRPr="00904DBE">
        <w:rPr>
          <w:rFonts w:ascii="Consolas" w:eastAsia="Times New Roman" w:hAnsi="Consolas" w:cs="Courier New"/>
          <w:b/>
          <w:bCs/>
          <w:noProof/>
          <w:color w:val="000000"/>
        </w:rPr>
        <w:t>~profname.proflastname/submit 244/</w:t>
      </w:r>
      <w:r w:rsidRPr="00904DBE">
        <w:rPr>
          <w:rFonts w:ascii="Consolas" w:eastAsia="Times New Roman" w:hAnsi="Consolas" w:cs="Courier New"/>
          <w:b/>
          <w:bCs/>
          <w:noProof/>
          <w:color w:val="FF0000"/>
        </w:rPr>
        <w:t>NXX</w:t>
      </w:r>
      <w:r w:rsidRPr="00904DBE">
        <w:rPr>
          <w:rFonts w:ascii="Consolas" w:eastAsia="Times New Roman" w:hAnsi="Consolas" w:cs="Courier New"/>
          <w:b/>
          <w:bCs/>
          <w:noProof/>
          <w:color w:val="000000"/>
        </w:rPr>
        <w:t>/WS01</w:t>
      </w:r>
      <w:r>
        <w:rPr>
          <w:rFonts w:ascii="Consolas" w:eastAsia="Times New Roman" w:hAnsi="Consolas" w:cs="Courier New"/>
          <w:b/>
          <w:bCs/>
          <w:noProof/>
          <w:color w:val="000000"/>
        </w:rPr>
        <w:t>/</w:t>
      </w:r>
      <w:r>
        <w:rPr>
          <w:rFonts w:ascii="Consolas" w:eastAsia="Times New Roman" w:hAnsi="Consolas" w:cs="Courier New"/>
          <w:b/>
          <w:bCs/>
          <w:noProof/>
          <w:color w:val="000000"/>
        </w:rPr>
        <w:t>DIY</w:t>
      </w:r>
      <w:r w:rsidRPr="00904DBE">
        <w:rPr>
          <w:rFonts w:ascii="Consolas" w:hAnsi="Consolas" w:cs="Consolas"/>
          <w:bCs/>
          <w:noProof/>
          <w:color w:val="808080" w:themeColor="background1" w:themeShade="80"/>
          <w:sz w:val="18"/>
          <w:szCs w:val="22"/>
          <w:lang w:eastAsia="zh-CN"/>
        </w:rPr>
        <w:t>&lt;ENTER&gt;</w:t>
      </w:r>
    </w:p>
    <w:p w14:paraId="56071BE3" w14:textId="77777777" w:rsidR="00C62471" w:rsidRDefault="00C62471" w:rsidP="00C62471">
      <w:pPr>
        <w:ind w:firstLine="0"/>
        <w:jc w:val="left"/>
      </w:pPr>
      <w:r>
        <w:t>and follow the instructions</w:t>
      </w:r>
      <w:r>
        <w:rPr>
          <w:rFonts w:eastAsia="Times New Roman" w:cstheme="minorHAnsi"/>
          <w:color w:val="000000"/>
        </w:rPr>
        <w:t xml:space="preserve"> generated by the command and your program</w:t>
      </w:r>
      <w:r w:rsidRPr="002329B2">
        <w:rPr>
          <w:rFonts w:eastAsia="Times New Roman" w:cstheme="minorHAnsi"/>
          <w:color w:val="000000"/>
        </w:rPr>
        <w:t>.</w:t>
      </w:r>
    </w:p>
    <w:p w14:paraId="4ADBBF01" w14:textId="77777777" w:rsidR="00C62471" w:rsidRDefault="00C62471" w:rsidP="00652BD9">
      <w:pPr>
        <w:ind w:firstLine="0"/>
        <w:jc w:val="left"/>
      </w:pPr>
    </w:p>
    <w:p w14:paraId="2BB672D1" w14:textId="77777777" w:rsidR="00680322" w:rsidRPr="00DD31F3" w:rsidRDefault="00680322" w:rsidP="00680322">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lastRenderedPageBreak/>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14:paraId="55E2FFBE" w14:textId="77777777" w:rsidR="00680322" w:rsidRPr="00EC5137" w:rsidRDefault="00680322" w:rsidP="00BA3B35">
      <w:pPr>
        <w:jc w:val="left"/>
      </w:pPr>
    </w:p>
    <w:sectPr w:rsidR="00680322" w:rsidRPr="00EC5137"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350AD" w14:textId="77777777" w:rsidR="00D96777" w:rsidRDefault="00D96777" w:rsidP="00684695">
      <w:pPr>
        <w:spacing w:after="0"/>
      </w:pPr>
      <w:r>
        <w:separator/>
      </w:r>
    </w:p>
  </w:endnote>
  <w:endnote w:type="continuationSeparator" w:id="0">
    <w:p w14:paraId="5DE10478" w14:textId="77777777" w:rsidR="00D96777" w:rsidRDefault="00D96777"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17151" w14:textId="77777777" w:rsidR="00D96777" w:rsidRDefault="00D96777" w:rsidP="00684695">
      <w:pPr>
        <w:spacing w:after="0"/>
      </w:pPr>
      <w:r>
        <w:separator/>
      </w:r>
    </w:p>
  </w:footnote>
  <w:footnote w:type="continuationSeparator" w:id="0">
    <w:p w14:paraId="24B43BD3" w14:textId="77777777" w:rsidR="00D96777" w:rsidRDefault="00D96777"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3B1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8954CD"/>
    <w:multiLevelType w:val="hybridMultilevel"/>
    <w:tmpl w:val="E67EF5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5"/>
  </w:num>
  <w:num w:numId="4">
    <w:abstractNumId w:val="9"/>
  </w:num>
  <w:num w:numId="5">
    <w:abstractNumId w:val="5"/>
  </w:num>
  <w:num w:numId="6">
    <w:abstractNumId w:val="14"/>
  </w:num>
  <w:num w:numId="7">
    <w:abstractNumId w:val="6"/>
  </w:num>
  <w:num w:numId="8">
    <w:abstractNumId w:val="11"/>
  </w:num>
  <w:num w:numId="9">
    <w:abstractNumId w:val="4"/>
  </w:num>
  <w:num w:numId="10">
    <w:abstractNumId w:val="2"/>
  </w:num>
  <w:num w:numId="11">
    <w:abstractNumId w:val="3"/>
  </w:num>
  <w:num w:numId="12">
    <w:abstractNumId w:val="8"/>
  </w:num>
  <w:num w:numId="13">
    <w:abstractNumId w:val="13"/>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D17"/>
    <w:rsid w:val="00014219"/>
    <w:rsid w:val="00017F97"/>
    <w:rsid w:val="000304FA"/>
    <w:rsid w:val="000312FE"/>
    <w:rsid w:val="000320FA"/>
    <w:rsid w:val="00034027"/>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1101BB"/>
    <w:rsid w:val="00111A66"/>
    <w:rsid w:val="00117148"/>
    <w:rsid w:val="00124092"/>
    <w:rsid w:val="00125FFB"/>
    <w:rsid w:val="00137CD2"/>
    <w:rsid w:val="00140697"/>
    <w:rsid w:val="00146B07"/>
    <w:rsid w:val="00152F04"/>
    <w:rsid w:val="00154E07"/>
    <w:rsid w:val="001555F2"/>
    <w:rsid w:val="00157F15"/>
    <w:rsid w:val="0016109E"/>
    <w:rsid w:val="001614BE"/>
    <w:rsid w:val="001661C9"/>
    <w:rsid w:val="00166390"/>
    <w:rsid w:val="00174C63"/>
    <w:rsid w:val="0018495B"/>
    <w:rsid w:val="001856E6"/>
    <w:rsid w:val="0019022D"/>
    <w:rsid w:val="0019195C"/>
    <w:rsid w:val="001A57A4"/>
    <w:rsid w:val="001B241E"/>
    <w:rsid w:val="001B714D"/>
    <w:rsid w:val="001C0BB1"/>
    <w:rsid w:val="001C343D"/>
    <w:rsid w:val="001C5C05"/>
    <w:rsid w:val="001D2515"/>
    <w:rsid w:val="001D6CC0"/>
    <w:rsid w:val="001E129F"/>
    <w:rsid w:val="001F4DAF"/>
    <w:rsid w:val="00205039"/>
    <w:rsid w:val="00225B1F"/>
    <w:rsid w:val="00225CC3"/>
    <w:rsid w:val="00227642"/>
    <w:rsid w:val="002300C4"/>
    <w:rsid w:val="0023174E"/>
    <w:rsid w:val="002449BF"/>
    <w:rsid w:val="0024600C"/>
    <w:rsid w:val="002513FC"/>
    <w:rsid w:val="00252973"/>
    <w:rsid w:val="00255EC5"/>
    <w:rsid w:val="00261E9A"/>
    <w:rsid w:val="002626D9"/>
    <w:rsid w:val="00265C32"/>
    <w:rsid w:val="00265C8C"/>
    <w:rsid w:val="002722A8"/>
    <w:rsid w:val="00274964"/>
    <w:rsid w:val="002756F2"/>
    <w:rsid w:val="0028193C"/>
    <w:rsid w:val="00283F35"/>
    <w:rsid w:val="0029538A"/>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96E45"/>
    <w:rsid w:val="003A01AA"/>
    <w:rsid w:val="003A02D6"/>
    <w:rsid w:val="003A28E2"/>
    <w:rsid w:val="003B02BD"/>
    <w:rsid w:val="003B523D"/>
    <w:rsid w:val="003C143B"/>
    <w:rsid w:val="003C3DEB"/>
    <w:rsid w:val="003C4CD7"/>
    <w:rsid w:val="003E57B6"/>
    <w:rsid w:val="003E6A82"/>
    <w:rsid w:val="003F6E8B"/>
    <w:rsid w:val="00400FBA"/>
    <w:rsid w:val="004010C5"/>
    <w:rsid w:val="00410DEB"/>
    <w:rsid w:val="0042063E"/>
    <w:rsid w:val="00420A9D"/>
    <w:rsid w:val="00426250"/>
    <w:rsid w:val="00430328"/>
    <w:rsid w:val="00435E2A"/>
    <w:rsid w:val="00437948"/>
    <w:rsid w:val="004435AB"/>
    <w:rsid w:val="00447938"/>
    <w:rsid w:val="00447E50"/>
    <w:rsid w:val="00455CE4"/>
    <w:rsid w:val="004605A3"/>
    <w:rsid w:val="00463E9B"/>
    <w:rsid w:val="00470B2A"/>
    <w:rsid w:val="00473C69"/>
    <w:rsid w:val="00476DE7"/>
    <w:rsid w:val="0048174A"/>
    <w:rsid w:val="004858B3"/>
    <w:rsid w:val="004873E2"/>
    <w:rsid w:val="00496A67"/>
    <w:rsid w:val="004A2835"/>
    <w:rsid w:val="004A48FF"/>
    <w:rsid w:val="004A56D0"/>
    <w:rsid w:val="004A5CF0"/>
    <w:rsid w:val="004B081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375D"/>
    <w:rsid w:val="005A68FA"/>
    <w:rsid w:val="005B3829"/>
    <w:rsid w:val="005B3D00"/>
    <w:rsid w:val="005B5B33"/>
    <w:rsid w:val="00602C0F"/>
    <w:rsid w:val="006131A2"/>
    <w:rsid w:val="00617171"/>
    <w:rsid w:val="00623CA4"/>
    <w:rsid w:val="00625B6E"/>
    <w:rsid w:val="00640109"/>
    <w:rsid w:val="00641101"/>
    <w:rsid w:val="00652BD9"/>
    <w:rsid w:val="00657F68"/>
    <w:rsid w:val="00660439"/>
    <w:rsid w:val="00663C58"/>
    <w:rsid w:val="00665EF5"/>
    <w:rsid w:val="006738D5"/>
    <w:rsid w:val="006764BE"/>
    <w:rsid w:val="00680322"/>
    <w:rsid w:val="00684695"/>
    <w:rsid w:val="00690887"/>
    <w:rsid w:val="00695851"/>
    <w:rsid w:val="0069767D"/>
    <w:rsid w:val="006A155E"/>
    <w:rsid w:val="006A1A29"/>
    <w:rsid w:val="006B3BC5"/>
    <w:rsid w:val="006B5270"/>
    <w:rsid w:val="006C7DF2"/>
    <w:rsid w:val="006D6DAD"/>
    <w:rsid w:val="006D7286"/>
    <w:rsid w:val="006D7353"/>
    <w:rsid w:val="006E0B77"/>
    <w:rsid w:val="006F0E83"/>
    <w:rsid w:val="007039A4"/>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50722"/>
    <w:rsid w:val="00852F83"/>
    <w:rsid w:val="00864D49"/>
    <w:rsid w:val="00872435"/>
    <w:rsid w:val="008939F2"/>
    <w:rsid w:val="0089420C"/>
    <w:rsid w:val="00896C86"/>
    <w:rsid w:val="00897187"/>
    <w:rsid w:val="008A133F"/>
    <w:rsid w:val="008A159A"/>
    <w:rsid w:val="008A6205"/>
    <w:rsid w:val="008A6649"/>
    <w:rsid w:val="008B1B06"/>
    <w:rsid w:val="008B35A0"/>
    <w:rsid w:val="008B61DC"/>
    <w:rsid w:val="008C2C90"/>
    <w:rsid w:val="008C7088"/>
    <w:rsid w:val="008D568F"/>
    <w:rsid w:val="008D6A82"/>
    <w:rsid w:val="008E7624"/>
    <w:rsid w:val="008F1474"/>
    <w:rsid w:val="008F2C20"/>
    <w:rsid w:val="008F5E79"/>
    <w:rsid w:val="00901568"/>
    <w:rsid w:val="00904DBE"/>
    <w:rsid w:val="00907CD2"/>
    <w:rsid w:val="00911D24"/>
    <w:rsid w:val="0091445B"/>
    <w:rsid w:val="00920889"/>
    <w:rsid w:val="00920947"/>
    <w:rsid w:val="00923407"/>
    <w:rsid w:val="009242FF"/>
    <w:rsid w:val="00931D27"/>
    <w:rsid w:val="0093236B"/>
    <w:rsid w:val="00933A22"/>
    <w:rsid w:val="00935A3D"/>
    <w:rsid w:val="00945C5F"/>
    <w:rsid w:val="0094644F"/>
    <w:rsid w:val="0095192E"/>
    <w:rsid w:val="00954F8B"/>
    <w:rsid w:val="00955F11"/>
    <w:rsid w:val="00956DDC"/>
    <w:rsid w:val="00962E5A"/>
    <w:rsid w:val="00963DAA"/>
    <w:rsid w:val="00971B04"/>
    <w:rsid w:val="009736D7"/>
    <w:rsid w:val="009742D6"/>
    <w:rsid w:val="009839A4"/>
    <w:rsid w:val="00986019"/>
    <w:rsid w:val="00990F4E"/>
    <w:rsid w:val="00994624"/>
    <w:rsid w:val="00997E8E"/>
    <w:rsid w:val="009A03F0"/>
    <w:rsid w:val="009A4364"/>
    <w:rsid w:val="009B0313"/>
    <w:rsid w:val="009B1631"/>
    <w:rsid w:val="009C19F9"/>
    <w:rsid w:val="009C320D"/>
    <w:rsid w:val="009C6025"/>
    <w:rsid w:val="009D064F"/>
    <w:rsid w:val="009D4437"/>
    <w:rsid w:val="009D7368"/>
    <w:rsid w:val="009E523A"/>
    <w:rsid w:val="009F3184"/>
    <w:rsid w:val="009F54E5"/>
    <w:rsid w:val="009F625E"/>
    <w:rsid w:val="00A01377"/>
    <w:rsid w:val="00A06C62"/>
    <w:rsid w:val="00A14932"/>
    <w:rsid w:val="00A26119"/>
    <w:rsid w:val="00A32357"/>
    <w:rsid w:val="00A43FF9"/>
    <w:rsid w:val="00A453D2"/>
    <w:rsid w:val="00A47A00"/>
    <w:rsid w:val="00A51D8D"/>
    <w:rsid w:val="00A61BA7"/>
    <w:rsid w:val="00A640B6"/>
    <w:rsid w:val="00A67334"/>
    <w:rsid w:val="00A71150"/>
    <w:rsid w:val="00A73754"/>
    <w:rsid w:val="00A811E1"/>
    <w:rsid w:val="00A95EC8"/>
    <w:rsid w:val="00A9603C"/>
    <w:rsid w:val="00A9727E"/>
    <w:rsid w:val="00AB0AA3"/>
    <w:rsid w:val="00AB141E"/>
    <w:rsid w:val="00AB2156"/>
    <w:rsid w:val="00AB7DBC"/>
    <w:rsid w:val="00AC6B99"/>
    <w:rsid w:val="00AD20E6"/>
    <w:rsid w:val="00AE209F"/>
    <w:rsid w:val="00B02A70"/>
    <w:rsid w:val="00B03E68"/>
    <w:rsid w:val="00B043B9"/>
    <w:rsid w:val="00B05139"/>
    <w:rsid w:val="00B057EF"/>
    <w:rsid w:val="00B075A7"/>
    <w:rsid w:val="00B13957"/>
    <w:rsid w:val="00B140F8"/>
    <w:rsid w:val="00B313CD"/>
    <w:rsid w:val="00B317A8"/>
    <w:rsid w:val="00B3628D"/>
    <w:rsid w:val="00B42B9B"/>
    <w:rsid w:val="00B45E19"/>
    <w:rsid w:val="00B504DB"/>
    <w:rsid w:val="00B613B8"/>
    <w:rsid w:val="00B61B0B"/>
    <w:rsid w:val="00B647DC"/>
    <w:rsid w:val="00B736FA"/>
    <w:rsid w:val="00B757C0"/>
    <w:rsid w:val="00B7610E"/>
    <w:rsid w:val="00B843FC"/>
    <w:rsid w:val="00B8566C"/>
    <w:rsid w:val="00B975C7"/>
    <w:rsid w:val="00B97D73"/>
    <w:rsid w:val="00BA194E"/>
    <w:rsid w:val="00BA3B35"/>
    <w:rsid w:val="00BA4512"/>
    <w:rsid w:val="00BA576B"/>
    <w:rsid w:val="00BA756A"/>
    <w:rsid w:val="00BB1135"/>
    <w:rsid w:val="00BB180C"/>
    <w:rsid w:val="00BB3C88"/>
    <w:rsid w:val="00BB779A"/>
    <w:rsid w:val="00BC4AD4"/>
    <w:rsid w:val="00BD2F95"/>
    <w:rsid w:val="00BE692C"/>
    <w:rsid w:val="00BE6E3B"/>
    <w:rsid w:val="00BE716E"/>
    <w:rsid w:val="00BF3978"/>
    <w:rsid w:val="00BF451F"/>
    <w:rsid w:val="00C00E5C"/>
    <w:rsid w:val="00C05584"/>
    <w:rsid w:val="00C057CC"/>
    <w:rsid w:val="00C135DA"/>
    <w:rsid w:val="00C142F8"/>
    <w:rsid w:val="00C44735"/>
    <w:rsid w:val="00C62471"/>
    <w:rsid w:val="00C63BF1"/>
    <w:rsid w:val="00C64D80"/>
    <w:rsid w:val="00C83430"/>
    <w:rsid w:val="00C83696"/>
    <w:rsid w:val="00C87B77"/>
    <w:rsid w:val="00C92DC9"/>
    <w:rsid w:val="00C97A46"/>
    <w:rsid w:val="00CB1A08"/>
    <w:rsid w:val="00CB6EB6"/>
    <w:rsid w:val="00CB7AC7"/>
    <w:rsid w:val="00CC7F72"/>
    <w:rsid w:val="00CD3375"/>
    <w:rsid w:val="00CE5FD2"/>
    <w:rsid w:val="00D03347"/>
    <w:rsid w:val="00D079E1"/>
    <w:rsid w:val="00D212A0"/>
    <w:rsid w:val="00D23BD4"/>
    <w:rsid w:val="00D432BB"/>
    <w:rsid w:val="00D47183"/>
    <w:rsid w:val="00D538B9"/>
    <w:rsid w:val="00D5634D"/>
    <w:rsid w:val="00D66B78"/>
    <w:rsid w:val="00D75DAB"/>
    <w:rsid w:val="00D80023"/>
    <w:rsid w:val="00D928E3"/>
    <w:rsid w:val="00D94F24"/>
    <w:rsid w:val="00D964B9"/>
    <w:rsid w:val="00D966FE"/>
    <w:rsid w:val="00D96777"/>
    <w:rsid w:val="00DA0ECD"/>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0B5F"/>
    <w:rsid w:val="00F02FCE"/>
    <w:rsid w:val="00F038A1"/>
    <w:rsid w:val="00F04FC5"/>
    <w:rsid w:val="00F160E8"/>
    <w:rsid w:val="00F1769F"/>
    <w:rsid w:val="00F20222"/>
    <w:rsid w:val="00F229B5"/>
    <w:rsid w:val="00F2557C"/>
    <w:rsid w:val="00F2573E"/>
    <w:rsid w:val="00F31498"/>
    <w:rsid w:val="00F33800"/>
    <w:rsid w:val="00F34DC8"/>
    <w:rsid w:val="00F353F1"/>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F86"/>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 w:type="character" w:styleId="UnresolvedMention">
    <w:name w:val="Unresolved Mention"/>
    <w:basedOn w:val="DefaultParagraphFont"/>
    <w:uiPriority w:val="99"/>
    <w:semiHidden/>
    <w:unhideWhenUsed/>
    <w:rsid w:val="003F6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EGak2R7QdH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sAh1of4FnX7-g2fk0MUeyc"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F286B-4187-48BC-9C89-356694FD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Workshops.dotx</Template>
  <TotalTime>1</TotalTime>
  <Pages>15</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cornel</dc:creator>
  <cp:lastModifiedBy>Fardad Soleimanloo</cp:lastModifiedBy>
  <cp:revision>2</cp:revision>
  <cp:lastPrinted>2017-01-19T23:12:00Z</cp:lastPrinted>
  <dcterms:created xsi:type="dcterms:W3CDTF">2019-09-10T03:38:00Z</dcterms:created>
  <dcterms:modified xsi:type="dcterms:W3CDTF">2019-09-10T03:38:00Z</dcterms:modified>
</cp:coreProperties>
</file>